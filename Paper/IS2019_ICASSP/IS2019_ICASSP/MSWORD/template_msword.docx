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CE3906B" w14:textId="77777777" w:rsidR="00EB376E" w:rsidRPr="004350AD" w:rsidRDefault="00E91B82" w:rsidP="004350AD">
      <w:pPr>
        <w:pStyle w:val="Title"/>
      </w:pPr>
      <w:r>
        <w:t>Paper Template for INTERSPEECH</w:t>
      </w:r>
      <w:r w:rsidR="008354CD">
        <w:t xml:space="preserve"> </w:t>
      </w:r>
      <w:r w:rsidR="003B37EA">
        <w:t>2019</w:t>
      </w:r>
    </w:p>
    <w:p w14:paraId="61280DB2" w14:textId="77777777" w:rsidR="007C60BA" w:rsidRPr="0033735D" w:rsidRDefault="007C60BA" w:rsidP="007C60BA">
      <w:pPr>
        <w:pStyle w:val="Author"/>
        <w:rPr>
          <w:vertAlign w:val="superscript"/>
        </w:rPr>
      </w:pPr>
      <w:r>
        <w:t>Author Name</w:t>
      </w:r>
      <w:r w:rsidRPr="002C46BB">
        <w:rPr>
          <w:i w:val="0"/>
          <w:szCs w:val="24"/>
          <w:vertAlign w:val="superscript"/>
        </w:rPr>
        <w:t>1</w:t>
      </w:r>
      <w:r w:rsidRPr="00995BF8">
        <w:t xml:space="preserve">, </w:t>
      </w:r>
      <w:r>
        <w:t>Co-author Name</w:t>
      </w:r>
      <w:r w:rsidRPr="002C46BB">
        <w:rPr>
          <w:i w:val="0"/>
          <w:szCs w:val="24"/>
          <w:vertAlign w:val="superscript"/>
        </w:rPr>
        <w:t>2</w:t>
      </w:r>
    </w:p>
    <w:p w14:paraId="58A241AD" w14:textId="77777777" w:rsidR="00382739" w:rsidRDefault="007C60BA" w:rsidP="007C60BA">
      <w:pPr>
        <w:pStyle w:val="Affiliation"/>
      </w:pPr>
      <w:r w:rsidRPr="0033735D">
        <w:rPr>
          <w:szCs w:val="24"/>
          <w:vertAlign w:val="superscript"/>
        </w:rPr>
        <w:t>1</w:t>
      </w:r>
      <w:r w:rsidRPr="00437F4F">
        <w:t>Author Affiliation</w:t>
      </w:r>
    </w:p>
    <w:p w14:paraId="63BE65C8" w14:textId="77777777" w:rsidR="007C60BA" w:rsidRPr="0033735D" w:rsidRDefault="007C60BA" w:rsidP="007C60BA">
      <w:pPr>
        <w:pStyle w:val="Affiliation"/>
      </w:pPr>
      <w:r w:rsidRPr="0033735D">
        <w:rPr>
          <w:vertAlign w:val="superscript"/>
        </w:rPr>
        <w:t>2</w:t>
      </w:r>
      <w:r w:rsidRPr="00437F4F">
        <w:t>Co-author Affiliation</w:t>
      </w:r>
    </w:p>
    <w:p w14:paraId="1A53A4FE" w14:textId="77777777" w:rsidR="00EB376E" w:rsidRPr="005D4B87" w:rsidRDefault="00EB376E" w:rsidP="00EB376E">
      <w:pPr>
        <w:pStyle w:val="email"/>
        <w:rPr>
          <w:rFonts w:ascii="Simplified Arabic Fixed" w:hAnsi="Simplified Arabic Fixed" w:cs="Simplified Arabic Fixed"/>
          <w:sz w:val="20"/>
        </w:rPr>
      </w:pPr>
      <w:r w:rsidRPr="005D4B87">
        <w:rPr>
          <w:rFonts w:ascii="Simplified Arabic Fixed" w:hAnsi="Simplified Arabic Fixed" w:cs="Simplified Arabic Fixed"/>
          <w:sz w:val="20"/>
        </w:rPr>
        <w:t>author@university.edu, coauthor@company.com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62A2D052" w14:textId="77777777" w:rsidR="00085C62" w:rsidRPr="00E91B82" w:rsidRDefault="00085C62" w:rsidP="00D957AF">
      <w:pPr>
        <w:pStyle w:val="BodyText"/>
      </w:pPr>
      <w:r w:rsidRPr="00E91B82">
        <w:t>For your paper to be published in the conference proceedings, you must use this document as both an instruction set and as a template into which you can type your own text.</w:t>
      </w:r>
      <w:r w:rsidR="00D957AF">
        <w:t xml:space="preserve"> </w:t>
      </w:r>
      <w:r w:rsidRPr="00E91B82">
        <w:t>If your paper does not conform to the required format, you will be asked to fix it.</w:t>
      </w:r>
    </w:p>
    <w:p w14:paraId="1B1EC8C3" w14:textId="77777777" w:rsidR="00085C62" w:rsidRPr="00E91B82" w:rsidRDefault="00085C62" w:rsidP="00E91B82">
      <w:pPr>
        <w:pStyle w:val="BodyTextNext"/>
      </w:pPr>
      <w:r w:rsidRPr="00E91B82">
        <w:t>Please do not reuse your past papers as a template.</w:t>
      </w:r>
      <w:r w:rsidR="00D957AF">
        <w:t xml:space="preserve"> </w:t>
      </w:r>
      <w:r w:rsidRPr="00E91B82">
        <w:t>To prepare your paper for submission, please always download a fresh copy of this template from the conference website and please read the format instructions in this template before you use it for your paper.</w:t>
      </w:r>
    </w:p>
    <w:p w14:paraId="070894B2" w14:textId="77777777" w:rsidR="00085C62" w:rsidRDefault="00085C62" w:rsidP="00E91B82">
      <w:pPr>
        <w:pStyle w:val="BodyTextNext"/>
      </w:pPr>
      <w:r w:rsidRPr="00E91B82">
        <w:t>Conversion to PDF may cause problems in the resulting PDF or expose problems in your source document.</w:t>
      </w:r>
      <w:r w:rsidR="00D957AF">
        <w:t xml:space="preserve"> </w:t>
      </w:r>
      <w:r w:rsidRPr="00E91B82">
        <w:t>Before submitting your final paper in PDF, check that the format in your paper PDF conforms to this template.</w:t>
      </w:r>
      <w:r w:rsidR="00D957AF">
        <w:t xml:space="preserve"> </w:t>
      </w:r>
      <w:r w:rsidRPr="00E91B82">
        <w:t>Specifically, check the appearance of the title and author block, the appearance of section headings, document margins, column width, column spacing, and other features such as figure numbers, table numbers and equation number. In summary, you must proofread your final paper in PDF before submission.</w:t>
      </w:r>
    </w:p>
    <w:p w14:paraId="6F3D1873" w14:textId="77777777" w:rsidR="00E91B82" w:rsidRDefault="00E91B82" w:rsidP="00E91B82">
      <w:pPr>
        <w:pStyle w:val="BodyTextNext"/>
        <w:rPr>
          <w:lang w:eastAsia="it-IT"/>
        </w:rPr>
      </w:pPr>
      <w:r>
        <w:rPr>
          <w:lang w:eastAsia="it-IT"/>
        </w:rPr>
        <w:t>The maximum number of pages is 5. The 5</w:t>
      </w:r>
      <w:r w:rsidRPr="002C70D4">
        <w:rPr>
          <w:vertAlign w:val="superscript"/>
          <w:lang w:eastAsia="it-IT"/>
        </w:rPr>
        <w:t>th</w:t>
      </w:r>
      <w:r>
        <w:rPr>
          <w:lang w:eastAsia="it-IT"/>
        </w:rPr>
        <w:t xml:space="preserve"> page may be used exclusively for references. The references should begin on an earlier page immediately after the Acknowledgements section, and continue onto the 5</w:t>
      </w:r>
      <w:r w:rsidRPr="002C70D4">
        <w:rPr>
          <w:vertAlign w:val="superscript"/>
          <w:lang w:eastAsia="it-IT"/>
        </w:rPr>
        <w:t>th</w:t>
      </w:r>
      <w:r>
        <w:rPr>
          <w:lang w:eastAsia="it-IT"/>
        </w:rPr>
        <w:t xml:space="preserve"> page. If no space is availab</w:t>
      </w:r>
      <w:r w:rsidR="00B2112B">
        <w:rPr>
          <w:lang w:eastAsia="it-IT"/>
        </w:rPr>
        <w:t xml:space="preserve">le on an earlier page, then </w:t>
      </w:r>
      <w:r>
        <w:rPr>
          <w:lang w:eastAsia="it-IT"/>
        </w:rPr>
        <w:t>references may begin on the 5</w:t>
      </w:r>
      <w:r w:rsidRPr="002C70D4">
        <w:rPr>
          <w:vertAlign w:val="superscript"/>
          <w:lang w:eastAsia="it-IT"/>
        </w:rPr>
        <w:t>th</w:t>
      </w:r>
      <w:r w:rsidR="00E66377">
        <w:rPr>
          <w:lang w:eastAsia="it-IT"/>
        </w:rPr>
        <w:t xml:space="preserve"> page.</w:t>
      </w:r>
    </w:p>
    <w:p w14:paraId="15DFDEED" w14:textId="77777777" w:rsidR="00E91B82" w:rsidRPr="00E91B82" w:rsidRDefault="00E91B82" w:rsidP="00E91B82">
      <w:pPr>
        <w:pStyle w:val="BodyTextNext"/>
      </w:pPr>
      <w:r>
        <w:rPr>
          <w:lang w:eastAsia="it-IT"/>
        </w:rPr>
        <w:t>Index terms should be included as shown below.</w:t>
      </w:r>
    </w:p>
    <w:p w14:paraId="4877FA58" w14:textId="77777777" w:rsidR="00EB376E" w:rsidRPr="0033735D" w:rsidRDefault="00EB376E" w:rsidP="00F82A60">
      <w:pPr>
        <w:pStyle w:val="Index"/>
      </w:pPr>
      <w:r w:rsidRPr="0033735D">
        <w:rPr>
          <w:b/>
        </w:rPr>
        <w:t>Index Terms</w:t>
      </w:r>
      <w:r w:rsidRPr="0033735D">
        <w:t xml:space="preserve">: </w:t>
      </w:r>
      <w:r w:rsidR="0077737A">
        <w:t>speech re</w:t>
      </w:r>
      <w:r w:rsidR="000F3F25">
        <w:t>cognition, human-computer inter</w:t>
      </w:r>
      <w:r w:rsidR="0077737A">
        <w:t>ac</w:t>
      </w:r>
      <w:r w:rsidR="0077737A">
        <w:softHyphen/>
        <w:t>tion, computational paralinguistics</w:t>
      </w:r>
    </w:p>
    <w:p w14:paraId="3DCBF06A" w14:textId="77777777" w:rsidR="00EB376E" w:rsidRPr="0033735D" w:rsidRDefault="00EB376E" w:rsidP="00EB376E">
      <w:pPr>
        <w:pStyle w:val="Heading1"/>
        <w:ind w:left="29" w:hanging="29"/>
      </w:pPr>
      <w:r w:rsidRPr="0033735D">
        <w:t>Introduction</w:t>
      </w:r>
    </w:p>
    <w:p w14:paraId="53D2E24E" w14:textId="77777777" w:rsidR="00EB376E" w:rsidRPr="0033735D" w:rsidRDefault="00EB376E" w:rsidP="00EB376E">
      <w:pPr>
        <w:pStyle w:val="BodyText"/>
      </w:pPr>
      <w:r w:rsidRPr="0033735D">
        <w:t>This template can be found on the conferen</w:t>
      </w:r>
      <w:r>
        <w:t xml:space="preserve">ce website. </w:t>
      </w:r>
      <w:r w:rsidR="00E83061">
        <w:t xml:space="preserve">Templates are provided for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14:paraId="5C40B555" w14:textId="77777777" w:rsidR="00EB376E" w:rsidRPr="0033735D" w:rsidRDefault="00EB376E" w:rsidP="00EB376E">
      <w:pPr>
        <w:pStyle w:val="Heading1"/>
      </w:pPr>
      <w:r w:rsidRPr="0033735D">
        <w:t>Page layout and style</w:t>
      </w:r>
    </w:p>
    <w:p w14:paraId="39796668" w14:textId="77777777" w:rsidR="00EB376E" w:rsidRPr="0033735D" w:rsidRDefault="00EB376E" w:rsidP="00EB376E">
      <w:pPr>
        <w:pStyle w:val="BodyText"/>
      </w:pPr>
      <w:r w:rsidRPr="0033735D">
        <w:t>Authors should observe the following rules for page layout. A highly recommended way to meet these requirements is to use a given template (</w:t>
      </w:r>
      <w:r w:rsidR="00F261A0">
        <w:t xml:space="preserve">Microsoft </w:t>
      </w:r>
      <w:r w:rsidRPr="0033735D">
        <w:t xml:space="preserve">Word® or LaTeX) and check details against the corresponding example </w:t>
      </w:r>
      <w:r w:rsidR="00A33F8A">
        <w:t xml:space="preserve">PDF </w:t>
      </w:r>
      <w:r w:rsidRPr="0033735D">
        <w:t>file.</w:t>
      </w:r>
      <w:r w:rsidR="003B1C80" w:rsidRPr="003B1C80">
        <w:t xml:space="preserve"> Given templates, Microsoft Word</w:t>
      </w:r>
      <w:r w:rsidR="002D10FD" w:rsidRPr="0033735D">
        <w:t>®</w:t>
      </w:r>
      <w:r w:rsidR="003B1C80" w:rsidRPr="003B1C80">
        <w:t>, can be adapted/imported easily in other software su</w:t>
      </w:r>
      <w:r w:rsidR="007E51AF">
        <w:t xml:space="preserve">ch as LibreOffice, Apple Pages, </w:t>
      </w:r>
      <w:r w:rsidR="003B1C80" w:rsidRPr="003B1C80">
        <w:t>but please be careful to match the layout of the provided PDF example.</w:t>
      </w:r>
    </w:p>
    <w:p w14:paraId="015A662C" w14:textId="77777777" w:rsidR="00EB376E" w:rsidRPr="0033735D" w:rsidRDefault="00EB376E" w:rsidP="00EB376E">
      <w:pPr>
        <w:pStyle w:val="Heading2"/>
      </w:pPr>
      <w:r w:rsidRPr="0033735D">
        <w:t>Basic layout features</w:t>
      </w:r>
    </w:p>
    <w:p w14:paraId="040E56EB" w14:textId="77777777" w:rsidR="00EB376E" w:rsidRPr="0033735D" w:rsidRDefault="00EB376E" w:rsidP="00EB376E">
      <w:pPr>
        <w:pStyle w:val="ListBullet"/>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14:paraId="352919F0" w14:textId="77777777" w:rsidR="00EB376E" w:rsidRPr="0033735D" w:rsidRDefault="00EB376E" w:rsidP="00EB376E">
      <w:pPr>
        <w:pStyle w:val="ListBullet"/>
      </w:pPr>
      <w:r w:rsidRPr="0033735D">
        <w:lastRenderedPageBreak/>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14:paraId="04D4E3BE" w14:textId="77777777" w:rsidR="00EB376E" w:rsidRPr="0033735D" w:rsidRDefault="00EB376E" w:rsidP="00EB376E">
      <w:pPr>
        <w:pStyle w:val="ListBullet"/>
      </w:pPr>
      <w:r w:rsidRPr="0033735D">
        <w:t xml:space="preserve">Left </w:t>
      </w:r>
      <w:r w:rsidR="003663E9">
        <w:t>and right margin are</w:t>
      </w:r>
      <w:r w:rsidRPr="0033735D">
        <w:t xml:space="preserve"> 20 mm</w:t>
      </w:r>
      <w:r w:rsidR="003663E9">
        <w:t xml:space="preserve"> each</w:t>
      </w:r>
      <w:r w:rsidRPr="0033735D">
        <w:t>.</w:t>
      </w:r>
    </w:p>
    <w:p w14:paraId="76319226" w14:textId="77777777" w:rsidR="00EB376E" w:rsidRPr="0033735D" w:rsidRDefault="00EB376E" w:rsidP="00EB376E">
      <w:pPr>
        <w:pStyle w:val="ListBullet"/>
      </w:pPr>
      <w:r w:rsidRPr="0033735D">
        <w:t>Column width is 80 mm.</w:t>
      </w:r>
    </w:p>
    <w:p w14:paraId="66C0C51C" w14:textId="77777777" w:rsidR="00EB376E" w:rsidRPr="0033735D" w:rsidRDefault="00EB376E" w:rsidP="00EB376E">
      <w:pPr>
        <w:pStyle w:val="ListBullet"/>
      </w:pPr>
      <w:r w:rsidRPr="0033735D">
        <w:t>Spacing between columns is 10 mm.</w:t>
      </w:r>
    </w:p>
    <w:p w14:paraId="0C56AACD" w14:textId="77777777" w:rsidR="00EB376E"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14:paraId="73E335F6" w14:textId="77777777" w:rsidR="00B76601" w:rsidRPr="0033735D" w:rsidRDefault="00B76601" w:rsidP="00EB376E">
      <w:pPr>
        <w:pStyle w:val="ListBullet"/>
      </w:pPr>
      <w:r>
        <w:t>Bottom margin is 35 mm.</w:t>
      </w:r>
    </w:p>
    <w:p w14:paraId="6E9A271C" w14:textId="77777777" w:rsidR="00EB376E" w:rsidRPr="0033735D" w:rsidRDefault="00EB376E" w:rsidP="00EB376E">
      <w:pPr>
        <w:pStyle w:val="ListBullet"/>
      </w:pPr>
      <w:r w:rsidRPr="0033735D">
        <w:t>Text height (without headers and footers) is maximum 235 mm.</w:t>
      </w:r>
    </w:p>
    <w:p w14:paraId="2ADB4A0B" w14:textId="77777777" w:rsidR="00EB376E" w:rsidRPr="0033735D" w:rsidRDefault="00EB376E" w:rsidP="00EB376E">
      <w:pPr>
        <w:pStyle w:val="ListBullet"/>
      </w:pPr>
      <w:r w:rsidRPr="0033735D">
        <w:t xml:space="preserve">Headers and footers </w:t>
      </w:r>
      <w:r w:rsidR="00E66694">
        <w:t>must</w:t>
      </w:r>
      <w:r w:rsidRPr="0033735D">
        <w:t xml:space="preserve"> be left empty.</w:t>
      </w:r>
    </w:p>
    <w:p w14:paraId="39B45EFD" w14:textId="77777777" w:rsidR="00EB376E" w:rsidRPr="0033735D" w:rsidRDefault="00EB376E" w:rsidP="00EB376E">
      <w:pPr>
        <w:pStyle w:val="ListBullet"/>
      </w:pPr>
      <w:r w:rsidRPr="0033735D">
        <w:t>Check indentations and spacings by comparing to this example file (in PDF).</w:t>
      </w:r>
    </w:p>
    <w:p w14:paraId="57ACE554" w14:textId="77777777" w:rsidR="00EB376E" w:rsidRPr="0033735D" w:rsidRDefault="00EB376E" w:rsidP="003C6D0A">
      <w:pPr>
        <w:pStyle w:val="Heading3"/>
      </w:pPr>
      <w:r w:rsidRPr="0033735D">
        <w:t>Headings</w:t>
      </w:r>
    </w:p>
    <w:p w14:paraId="1EE6A40E" w14:textId="77777777"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14:paraId="11306D14" w14:textId="77777777" w:rsidR="00EB376E" w:rsidRPr="0033735D" w:rsidRDefault="00EB376E" w:rsidP="00EB376E">
      <w:pPr>
        <w:pStyle w:val="Heading2"/>
      </w:pPr>
      <w:r w:rsidRPr="0033735D">
        <w:t>Text font</w:t>
      </w:r>
    </w:p>
    <w:p w14:paraId="09D55064" w14:textId="77777777" w:rsidR="00EF15D8" w:rsidRDefault="00EB376E" w:rsidP="00EF15D8">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r w:rsidR="00EF15D8">
        <w:t xml:space="preserve"> To embed the fonts, you may use the following instructions:</w:t>
      </w:r>
    </w:p>
    <w:p w14:paraId="5779C1AD" w14:textId="77777777" w:rsidR="00EF15D8" w:rsidRDefault="00EF15D8" w:rsidP="00EF15D8">
      <w:pPr>
        <w:pStyle w:val="BodyText"/>
      </w:pPr>
      <w:r>
        <w:t>1. For Windows users, the bullzip printer can convert any PDF to have embedded and subsetted fonts.</w:t>
      </w:r>
    </w:p>
    <w:p w14:paraId="7507F046" w14:textId="77777777" w:rsidR="00EF15D8" w:rsidRDefault="00EF15D8" w:rsidP="00EF15D8">
      <w:pPr>
        <w:pStyle w:val="BodyText"/>
      </w:pPr>
      <w:r>
        <w:t xml:space="preserve">2. For Linux/Mac users, you may use </w:t>
      </w:r>
    </w:p>
    <w:p w14:paraId="4C9992E2" w14:textId="77777777" w:rsidR="00EF15D8" w:rsidRDefault="00EF15D8" w:rsidP="00EF15D8">
      <w:pPr>
        <w:pStyle w:val="BodyText"/>
      </w:pPr>
      <w:r>
        <w:t xml:space="preserve">   </w:t>
      </w:r>
      <w:proofErr w:type="gramStart"/>
      <w:r>
        <w:t>pdftops</w:t>
      </w:r>
      <w:proofErr w:type="gramEnd"/>
      <w:r>
        <w:t xml:space="preserve"> file.pdf</w:t>
      </w:r>
    </w:p>
    <w:p w14:paraId="3AA4BFD8" w14:textId="77777777" w:rsidR="00EB376E" w:rsidRPr="0033735D" w:rsidRDefault="00EF15D8" w:rsidP="00EF15D8">
      <w:pPr>
        <w:pStyle w:val="BodyText"/>
      </w:pPr>
      <w:r>
        <w:t xml:space="preserve">   </w:t>
      </w:r>
      <w:proofErr w:type="gramStart"/>
      <w:r>
        <w:t>pstopdf</w:t>
      </w:r>
      <w:proofErr w:type="gramEnd"/>
      <w:r>
        <w:t xml:space="preserve"> -dPDFSETTINGS=/prepress file.pdf</w:t>
      </w:r>
    </w:p>
    <w:p w14:paraId="5D608FD8" w14:textId="77777777" w:rsidR="00EB376E" w:rsidRPr="0033735D" w:rsidRDefault="00EB376E" w:rsidP="00EB376E">
      <w:pPr>
        <w:pStyle w:val="BodyTextNext"/>
      </w:pPr>
      <w:r w:rsidRPr="0033735D">
        <w:t xml:space="preserve">LaTeX users: users should use Adobe Type 1 fonts such as Times or Times Roman. </w:t>
      </w:r>
      <w:proofErr w:type="gramStart"/>
      <w:r w:rsidRPr="0033735D">
        <w:t xml:space="preserve">These are used automatically by the </w:t>
      </w:r>
      <w:r w:rsidR="001C370A">
        <w:t>INTERSPEECH</w:t>
      </w:r>
      <w:r w:rsidR="003B37EA">
        <w:t>2019</w:t>
      </w:r>
      <w:r w:rsidRPr="0033735D">
        <w:t>.sty style file</w:t>
      </w:r>
      <w:proofErr w:type="gramEnd"/>
      <w:r w:rsidRPr="0033735D">
        <w:t>.</w:t>
      </w:r>
      <w:r>
        <w:t xml:space="preserve"> Authors must not use Type 3 (bitmap) fonts.</w:t>
      </w:r>
    </w:p>
    <w:p w14:paraId="5C7B2B28" w14:textId="77777777" w:rsidR="00EB376E" w:rsidRPr="0033735D" w:rsidRDefault="00EB376E" w:rsidP="00EB376E">
      <w:pPr>
        <w:pStyle w:val="Heading2"/>
      </w:pPr>
      <w:r w:rsidRPr="0033735D">
        <w:t>Figures</w:t>
      </w:r>
    </w:p>
    <w:p w14:paraId="7C3387A0" w14:textId="77777777"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EA341B" w:rsidRPr="0033735D">
        <w:fldChar w:fldCharType="begin"/>
      </w:r>
      <w:r w:rsidRPr="0033735D">
        <w:instrText xml:space="preserve"> REF _Ref154289107 \h </w:instrText>
      </w:r>
      <w:r w:rsidR="00EA341B" w:rsidRPr="0033735D">
        <w:fldChar w:fldCharType="separate"/>
      </w:r>
      <w:r w:rsidR="00FA1354" w:rsidRPr="0033735D">
        <w:t xml:space="preserve">Figure </w:t>
      </w:r>
      <w:r w:rsidR="00FA1354">
        <w:rPr>
          <w:noProof/>
        </w:rPr>
        <w:t>1</w:t>
      </w:r>
      <w:r w:rsidR="00EA341B" w:rsidRPr="0033735D">
        <w:fldChar w:fldCharType="end"/>
      </w:r>
      <w:r w:rsidRPr="0033735D">
        <w:t>.</w:t>
      </w:r>
    </w:p>
    <w:p w14:paraId="5FE70D1E" w14:textId="77777777" w:rsidR="00EB376E" w:rsidRPr="0033735D" w:rsidRDefault="00EB376E" w:rsidP="00EB376E">
      <w:pPr>
        <w:pStyle w:val="BodyTextNext"/>
      </w:pPr>
      <w:r w:rsidRPr="0033735D">
        <w:lastRenderedPageBreak/>
        <w:t>Figures should be preferably line drawings. If they contain gray levels or colors, they should be checked to print well on a high-quality non-color laser printer.</w:t>
      </w:r>
    </w:p>
    <w:p w14:paraId="3DEF2BD0" w14:textId="77777777"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14:paraId="1B70A454" w14:textId="77777777"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14:paraId="4B5CF538" w14:textId="77777777" w:rsidR="00EB376E" w:rsidRPr="0033735D" w:rsidRDefault="00EB376E" w:rsidP="00EB376E">
      <w:pPr>
        <w:pStyle w:val="Heading2"/>
      </w:pPr>
      <w:r w:rsidRPr="0033735D">
        <w:t>Tables</w:t>
      </w:r>
    </w:p>
    <w:p w14:paraId="483842DB" w14:textId="77777777" w:rsidR="00644741" w:rsidRPr="00CF6D1A" w:rsidRDefault="00644741" w:rsidP="00644741">
      <w:pPr>
        <w:pStyle w:val="BodyText"/>
      </w:pPr>
      <w:bookmarkStart w:id="0"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0"/>
    <w:p w14:paraId="31699969" w14:textId="77777777"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1D50626"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3B2F206B" w14:textId="77777777" w:rsidR="00EB376E" w:rsidRPr="00241530" w:rsidRDefault="00EB376E" w:rsidP="00241530">
            <w:pPr>
              <w:jc w:val="center"/>
            </w:pPr>
            <w:r w:rsidRPr="00241530">
              <w:t>Ratio</w:t>
            </w:r>
          </w:p>
        </w:tc>
        <w:tc>
          <w:tcPr>
            <w:tcW w:w="0" w:type="auto"/>
          </w:tcPr>
          <w:p w14:paraId="19FB8975" w14:textId="77777777" w:rsidR="00EB376E" w:rsidRPr="00241530" w:rsidRDefault="00EB376E" w:rsidP="00241530">
            <w:pPr>
              <w:jc w:val="center"/>
            </w:pPr>
            <w:r w:rsidRPr="00241530">
              <w:t>Decibels</w:t>
            </w:r>
          </w:p>
        </w:tc>
      </w:tr>
      <w:tr w:rsidR="00EB376E" w:rsidRPr="0033735D" w14:paraId="1E8CF67F" w14:textId="77777777" w:rsidTr="00B50090">
        <w:trPr>
          <w:trHeight w:val="210"/>
          <w:jc w:val="center"/>
        </w:trPr>
        <w:tc>
          <w:tcPr>
            <w:tcW w:w="0" w:type="auto"/>
          </w:tcPr>
          <w:p w14:paraId="4459C5EF" w14:textId="77777777" w:rsidR="00EB376E" w:rsidRPr="00241530" w:rsidRDefault="00EB376E" w:rsidP="00241530">
            <w:pPr>
              <w:jc w:val="center"/>
            </w:pPr>
            <w:r w:rsidRPr="00241530">
              <w:t>1/1</w:t>
            </w:r>
          </w:p>
        </w:tc>
        <w:tc>
          <w:tcPr>
            <w:tcW w:w="0" w:type="auto"/>
          </w:tcPr>
          <w:p w14:paraId="430B2B67" w14:textId="77777777" w:rsidR="00EB376E" w:rsidRPr="00241530" w:rsidRDefault="00EB376E" w:rsidP="00241530">
            <w:pPr>
              <w:jc w:val="center"/>
            </w:pPr>
            <w:r w:rsidRPr="00241530">
              <w:t>0</w:t>
            </w:r>
          </w:p>
        </w:tc>
      </w:tr>
      <w:tr w:rsidR="00EB376E" w:rsidRPr="0033735D" w14:paraId="7D6ADB69" w14:textId="77777777" w:rsidTr="00B50090">
        <w:trPr>
          <w:trHeight w:val="210"/>
          <w:jc w:val="center"/>
        </w:trPr>
        <w:tc>
          <w:tcPr>
            <w:tcW w:w="0" w:type="auto"/>
          </w:tcPr>
          <w:p w14:paraId="20D92514" w14:textId="77777777" w:rsidR="00EB376E" w:rsidRPr="00241530" w:rsidRDefault="00EB376E" w:rsidP="00241530">
            <w:pPr>
              <w:jc w:val="center"/>
            </w:pPr>
            <w:r w:rsidRPr="00241530">
              <w:t>2/1</w:t>
            </w:r>
          </w:p>
        </w:tc>
        <w:tc>
          <w:tcPr>
            <w:tcW w:w="0" w:type="auto"/>
          </w:tcPr>
          <w:p w14:paraId="457039EC" w14:textId="77777777" w:rsidR="00EB376E" w:rsidRPr="00241530" w:rsidRDefault="00EB376E" w:rsidP="00241530">
            <w:pPr>
              <w:jc w:val="center"/>
            </w:pPr>
            <w:r w:rsidRPr="00241530">
              <w:sym w:font="Symbol" w:char="F0BB"/>
            </w:r>
            <w:r w:rsidRPr="00241530">
              <w:t xml:space="preserve"> 6</w:t>
            </w:r>
          </w:p>
        </w:tc>
      </w:tr>
      <w:tr w:rsidR="00EB376E" w:rsidRPr="0033735D" w14:paraId="3FFED3E9" w14:textId="77777777" w:rsidTr="00B50090">
        <w:trPr>
          <w:trHeight w:val="210"/>
          <w:jc w:val="center"/>
        </w:trPr>
        <w:tc>
          <w:tcPr>
            <w:tcW w:w="0" w:type="auto"/>
          </w:tcPr>
          <w:p w14:paraId="077052B2" w14:textId="77777777" w:rsidR="00EB376E" w:rsidRPr="00241530" w:rsidRDefault="00EB376E" w:rsidP="00241530">
            <w:pPr>
              <w:jc w:val="center"/>
            </w:pPr>
            <w:r w:rsidRPr="00241530">
              <w:t>3.16</w:t>
            </w:r>
          </w:p>
        </w:tc>
        <w:tc>
          <w:tcPr>
            <w:tcW w:w="0" w:type="auto"/>
          </w:tcPr>
          <w:p w14:paraId="7B211A67" w14:textId="77777777" w:rsidR="00EB376E" w:rsidRPr="00241530" w:rsidRDefault="00EB376E" w:rsidP="00241530">
            <w:pPr>
              <w:jc w:val="center"/>
            </w:pPr>
            <w:r w:rsidRPr="00241530">
              <w:t>10</w:t>
            </w:r>
          </w:p>
        </w:tc>
      </w:tr>
      <w:tr w:rsidR="00EB376E" w:rsidRPr="0033735D" w14:paraId="44EB8699" w14:textId="77777777" w:rsidTr="00B50090">
        <w:trPr>
          <w:trHeight w:val="210"/>
          <w:jc w:val="center"/>
        </w:trPr>
        <w:tc>
          <w:tcPr>
            <w:tcW w:w="0" w:type="auto"/>
          </w:tcPr>
          <w:p w14:paraId="2E145A1A" w14:textId="77777777" w:rsidR="00EB376E" w:rsidRPr="00241530" w:rsidRDefault="00EB376E" w:rsidP="00241530">
            <w:pPr>
              <w:jc w:val="center"/>
            </w:pPr>
            <w:r w:rsidRPr="00241530">
              <w:t>1/10</w:t>
            </w:r>
          </w:p>
        </w:tc>
        <w:tc>
          <w:tcPr>
            <w:tcW w:w="0" w:type="auto"/>
          </w:tcPr>
          <w:p w14:paraId="5DD163B9" w14:textId="77777777" w:rsidR="00EB376E" w:rsidRPr="00241530" w:rsidRDefault="00EB376E" w:rsidP="00241530">
            <w:pPr>
              <w:jc w:val="center"/>
            </w:pPr>
            <w:r w:rsidRPr="00241530">
              <w:t>20</w:t>
            </w:r>
          </w:p>
        </w:tc>
      </w:tr>
      <w:tr w:rsidR="00EB376E" w:rsidRPr="0033735D" w14:paraId="72CDE481" w14:textId="77777777" w:rsidTr="00B50090">
        <w:trPr>
          <w:trHeight w:val="210"/>
          <w:jc w:val="center"/>
        </w:trPr>
        <w:tc>
          <w:tcPr>
            <w:tcW w:w="0" w:type="auto"/>
          </w:tcPr>
          <w:p w14:paraId="1A9785FC" w14:textId="77777777" w:rsidR="00EB376E" w:rsidRPr="00241530" w:rsidRDefault="00EB376E" w:rsidP="00241530">
            <w:pPr>
              <w:jc w:val="center"/>
            </w:pPr>
            <w:r w:rsidRPr="00241530">
              <w:t>10/1</w:t>
            </w:r>
          </w:p>
        </w:tc>
        <w:tc>
          <w:tcPr>
            <w:tcW w:w="0" w:type="auto"/>
          </w:tcPr>
          <w:p w14:paraId="41FBC553" w14:textId="77777777" w:rsidR="00EB376E" w:rsidRPr="00241530" w:rsidRDefault="00EB376E" w:rsidP="00241530">
            <w:pPr>
              <w:jc w:val="center"/>
            </w:pPr>
            <w:r w:rsidRPr="00241530">
              <w:t>-20</w:t>
            </w:r>
          </w:p>
        </w:tc>
      </w:tr>
      <w:tr w:rsidR="00EB376E" w:rsidRPr="0033735D" w14:paraId="71819C2E" w14:textId="77777777" w:rsidTr="00B50090">
        <w:trPr>
          <w:trHeight w:val="210"/>
          <w:jc w:val="center"/>
        </w:trPr>
        <w:tc>
          <w:tcPr>
            <w:tcW w:w="0" w:type="auto"/>
          </w:tcPr>
          <w:p w14:paraId="5FC42385" w14:textId="77777777" w:rsidR="00EB376E" w:rsidRPr="00241530" w:rsidRDefault="00EB376E" w:rsidP="00241530">
            <w:pPr>
              <w:jc w:val="center"/>
            </w:pPr>
            <w:r w:rsidRPr="00241530">
              <w:t>100/1</w:t>
            </w:r>
          </w:p>
        </w:tc>
        <w:tc>
          <w:tcPr>
            <w:tcW w:w="0" w:type="auto"/>
          </w:tcPr>
          <w:p w14:paraId="02938C7F" w14:textId="77777777" w:rsidR="00EB376E" w:rsidRPr="00241530" w:rsidRDefault="00EB376E" w:rsidP="00241530">
            <w:pPr>
              <w:jc w:val="center"/>
            </w:pPr>
            <w:r w:rsidRPr="00241530">
              <w:t>40</w:t>
            </w:r>
          </w:p>
        </w:tc>
      </w:tr>
      <w:tr w:rsidR="00EB376E" w:rsidRPr="0033735D" w14:paraId="6B306E54" w14:textId="77777777" w:rsidTr="00B50090">
        <w:trPr>
          <w:trHeight w:val="210"/>
          <w:jc w:val="center"/>
        </w:trPr>
        <w:tc>
          <w:tcPr>
            <w:tcW w:w="0" w:type="auto"/>
          </w:tcPr>
          <w:p w14:paraId="14518BD3" w14:textId="77777777" w:rsidR="00EB376E" w:rsidRPr="00241530" w:rsidRDefault="00EB376E" w:rsidP="00241530">
            <w:pPr>
              <w:jc w:val="center"/>
            </w:pPr>
            <w:r w:rsidRPr="00241530">
              <w:t>1000/1</w:t>
            </w:r>
          </w:p>
        </w:tc>
        <w:tc>
          <w:tcPr>
            <w:tcW w:w="0" w:type="auto"/>
          </w:tcPr>
          <w:p w14:paraId="176DD27B" w14:textId="77777777" w:rsidR="00EB376E" w:rsidRPr="00241530" w:rsidRDefault="00EB376E" w:rsidP="00241530">
            <w:pPr>
              <w:jc w:val="center"/>
            </w:pPr>
            <w:r w:rsidRPr="00241530">
              <w:t>60</w:t>
            </w:r>
          </w:p>
        </w:tc>
      </w:tr>
    </w:tbl>
    <w:p w14:paraId="3C058ED1" w14:textId="77777777" w:rsidR="00F341B3" w:rsidRDefault="00F341B3" w:rsidP="00AD0531">
      <w:pPr>
        <w:pStyle w:val="BodyText"/>
      </w:pPr>
    </w:p>
    <w:p w14:paraId="3C44BCF8" w14:textId="77777777" w:rsidR="00EB376E" w:rsidRPr="0033735D" w:rsidRDefault="00451197" w:rsidP="00EB376E">
      <w:pPr>
        <w:keepNext/>
      </w:pPr>
      <w:r>
        <w:rPr>
          <w:noProof/>
          <w:lang w:val="en-GB" w:eastAsia="en-GB"/>
        </w:rPr>
        <w:pict w14:anchorId="755DD7C9">
          <v:group id="Group 609" o:spid="_x0000_s1026" style="position:absolute;margin-left:0;margin-top:0;width:223.6pt;height:137.9pt;z-index:25166028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">
            <o:lock v:ext="edit" aspectratio="t"/>
            <v:rect id="AutoShape 608" o:spid="_x0000_s1027"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610" o:spid="_x0000_s1028"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aC9wgAA&#10;ANoAAAAPAAAAZHJzL2Rvd25yZXYueG1sRI9bi8IwFITfhf0P4Sz4pqmKF6pRZEHYJ9cb4uOxOduW&#10;JielyWr33xtB8HGYmW+Yxaq1Rtyo8aVjBYN+AoI4c7rkXMHpuOnNQPiArNE4JgX/5GG1/OgsMNXu&#10;znu6HUIuIoR9igqKEOpUSp8VZNH3XU0cvV/XWAxRNrnUDd4j3Bo5TJKJtFhyXCiwpq+CsurwZxXM&#10;xldTnaajy3b6MzhXZNbktzulup/teg4iUBve4Vf7WyuYwP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oL3CAAAA2gAAAA8AAAAAAAAAAAAAAAAAlwIAAGRycy9kb3du&#10;cmV2LnhtbFBLBQYAAAAABAAEAPUAAACGAwAAAAA=&#10;" filled="f" strokeweight="0"/>
            <v:rect id="Rectangle 611" o:spid="_x0000_s1029" style="position:absolute;left:76;top:73;width:3859;height:26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nCcwgAA&#10;ANoAAAAPAAAAZHJzL2Rvd25yZXYueG1sRI9Bi8IwFITvgv8hvAVvmq5IV7pGEdkFES+1Hvb4aJ5t&#10;sXkpSdTqrzeCsMdhZr5hFqvetOJKzjeWFXxOEhDEpdUNVwqOxe94DsIHZI2tZVJwJw+r5XCwwEzb&#10;G+d0PYRKRAj7DBXUIXSZlL6syaCf2I44eifrDIYoXSW1w1uEm1ZOkySVBhuOCzV2tKmpPB8uRkF6&#10;/nHVzv9tu8s9T4viMZ9N871So49+/Q0iUB/+w+/2Viv4gteVe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icJzCAAAA2gAAAA8AAAAAAAAAAAAAAAAAlwIAAGRycy9kb3du&#10;cmV2LnhtbFBLBQYAAAAABAAEAPUAAACGAwAAAAA=&#10;" fillcolor="#e0e0e0" strokecolor="#e0e0e0" strokeweight="0"/>
            <v:shape id="Freeform 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AO8wQAA&#10;ANoAAAAPAAAAZHJzL2Rvd25yZXYueG1sRE9Na4NAEL0X8h+WCfRSmrWlmGCzhkRo8RAKSex9cKcq&#10;urPGXaP9991DoMfH+97uZtOJGw2usazgZRWBIC6tbrhSUFw+njcgnEfW2FkmBb/kYJcuHraYaDvx&#10;iW5nX4kQwi5BBbX3fSKlK2sy6Fa2Jw7cjx0M+gCHSuoBpxBuOvkaRbE02HBoqLGnrKayPY9GQZxl&#10;n5dD8fR1xXJ/zNdj8f3Wt0o9Luf9OwhPs/8X3925VhC2hivhBsj0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ADvMEAAADaAAAADwAAAAAAAAAAAAAAAACXAgAAZHJzL2Rvd25y&#10;ZXYueG1sUEsFBgAAAAAEAAQA9QAAAIUDAAAAAA==&#10;" path="m2458,371l2449,368,2432,363,2407,354,2379,343,2348,332,2320,318,2295,307,2281,292,2261,273,2239,245,2211,208,2182,169,2152,132,2123,98,2087,73,2048,56,2003,42,1955,31,1910,22,1868,11,1814,3,1758,,1699,,1643,8,1593,22,1556,42,1522,73,1486,115,1452,157,1421,202,1393,245,1371,278,1340,309,1298,340,1244,374,1191,405,1135,436,1087,464,1050,487,1025,501,989,506,946,509,901,506,857,498,814,492,775,484,744,475,725,470,716,467,716,537,8,534,,810,708,807,708,923,710,920,725,912,744,900,772,889,806,875,851,864,910,855,980,844,1056,838,1129,838,1250,841,1371,850,1483,867,1564,881,1649,900,1736,926,1828,962,1885,988,1932,1007,1972,1016,2005,1019,2034,1013,2064,1002,2081,990,2098,976,2109,965,2121,954,2135,945,2152,945,2171,951,2202,962,2241,982,2289,993,2334,1002,2376,1007,2413,1010,2438,1013,2446,1013,2458,371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polyline id="Freeform 613" o:spid="_x0000_s1031" style="position:absolute;visibility:visible;mso-wrap-style:square;v-text-anchor:top" points="3947,1072,3938,1069,3921,1064,3896,1055,3868,1044,3837,1033,3809,1019,3784,1008,3770,993,3750,974,3728,946,3700,909,3671,870,3641,833,3612,799,3576,774,3537,757,3492,743,3444,732,3399,723,3357,712,3303,704,3247,701,3188,701,3132,709,3082,723,3045,743,3011,774,2975,816,2941,858,2910,903,2882,946,2860,979,2829,1010,2787,1041,2733,1075,2680,1106,2624,1137,2576,1165,2539,1188,2514,1202,2478,1207,2435,1210,2390,1207,2346,1199,2303,1193,2264,1185,2233,1176,2214,1171,2205,1168,2205,1238,1497,1235,1489,1511,2197,1508,2197,1624,2199,1621,2214,1613,2233,1601,2261,1590,2295,1576,2340,1565,2399,1556,2469,1545,2545,1539,2618,1539,2739,1542,2860,1551,2972,1568,3053,1582,3138,1601,3225,1627,3317,1663,3374,1689,3421,1708,3461,1717,3494,1720,3523,1714,3553,1703,3570,1691,3587,1677,3598,1666,3610,1655,3624,1646,3641,1646,3660,1652,3691,1663,3730,1683,3778,1694,3823,1703,3865,1708,3902,1711,3927,1714,3935,1714"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G0J2wwAA&#10;ANoAAAAPAAAAZHJzL2Rvd25yZXYueG1sRI/BasMwEETvgf6D2EIuoZbbQmidyMYNFIpPjdODj4u1&#10;sU2klbGUxPn7qlDIcZiZN8y2mK0RF5r84FjBc5KCIG6dHrhT8HP4fHoD4QOyRuOYFNzIQ5E/LLaY&#10;aXflPV3q0IkIYZ+hgj6EMZPStz1Z9IkbiaN3dJPFEOXUST3hNcKtkS9pupYWB44LPY6066k91Wer&#10;wJX16eN1LavKh+9V06TGlJVRavk4lxsQgeZwD/+3v7SCd/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G0J2wwAAANoAAAAPAAAAAAAAAAAAAAAAAJcCAABkcnMvZG93&#10;bnJldi54bWxQSwUGAAAAAAQABAD1AAAAhwMAAAAA&#10;"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polyline>
            <v:shape id="Freeform 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gzzwgAA&#10;ANsAAAAPAAAAZHJzL2Rvd25yZXYueG1sRI9BSwQxDIXvgv+hRPDmdvQgOm53qYLoQRZclbmGaXY6&#10;7DQd2jpb/705CN4S3st7X9bbGia1UMpjZAPXqwYUcR/dyIOBz4/nqztQuSA7nCKTgR/KsN2cn62x&#10;dfHE77Tsy6AkhHOLBnwpc6t17j0FzKs4E4t2iClgkTUN2iU8SXiY9E3T3OqAI0uDx5mePPXH/Xcw&#10;YDtedsnbl529/3ojW7v6aDtjLi+qfQBVqJZ/89/1qxN8oZd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WDPPCAAAA2wAAAA8AAAAAAAAAAAAAAAAAlwIAAGRycy9kb3du&#10;cmV2LnhtbFBLBQYAAAAABAAEAPUAAACGAwAAAAA=&#10;" path="m461,912l545,906,624,883,694,850,759,805,815,751,863,686,896,616,916,537,924,456,916,374,896,295,863,225,815,163,759,107,694,62,624,28,545,5,461,,379,5,301,28,228,62,163,107,110,163,62,225,28,295,9,374,,456,9,537,28,616,62,686,110,751,163,805,228,850,301,883,379,906,461,912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polyline id="Freeform 615" o:spid="_x0000_s1033" style="position:absolute;visibility:visible;mso-wrap-style:square;v-text-anchor:top" points="1062,1810,1146,1804,1225,1781,1295,1748,1360,1703,1416,1649,1464,1584,1497,1514,1517,1435,1525,1354,1517,1272,1497,1193,1464,1123,1416,1061,1360,1005,1295,960,1225,926,1146,903,1062,898,980,903,902,926,829,960,764,1005,711,1061,663,1123,629,1193,610,1272,601,1354,610,1435,629,1514,663,1584,711,1649,764,1703,829,1748,902,1781,980,1804,1062,1810"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47PwgAA&#10;ANsAAAAPAAAAZHJzL2Rvd25yZXYueG1sRE9La8JAEL4X+h+WKfQiulFQauoqbcHHRaRR0OOQnWRD&#10;s7Npdqvx37uC0Nt8fM+ZLTpbizO1vnKsYDhIQBDnTldcKjjsl/03ED4ga6wdk4IreVjMn59mmGp3&#10;4W86Z6EUMYR9igpMCE0qpc8NWfQD1xBHrnCtxRBhW0rd4iWG21qOkmQiLVYcGww29GUo/8n+rIJd&#10;seJ8rXtmdSz4d5t96nFxmir1+tJ9vIMI1IV/8cO90XH+EO6/x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Xjs/CAAAA2wAAAA8AAAAAAAAAAAAAAAAAlwIAAGRycy9kb3du&#10;cmV2LnhtbFBLBQYAAAAABAAEAPUAAACGAwAAAAA=&#10;"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polyline>
            <v:polyline id="Freeform 616" o:spid="_x0000_s1034" style="position:absolute;visibility:visible;mso-wrap-style:square;v-text-anchor:top" points="1792,2035,1803,2032,1815,2029,1823,2021,1831,2012,1834,2004,1837,1990,1834,1978,1831,1970,1823,1959,1815,1953,1803,1947,1792,1947,1781,1947,1770,1953,1761,1959,1756,1970,1750,1978,1747,1990,1750,2004,1756,2012,1761,2021,1770,2029,1781,2032,1792,2035"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nuxAAA&#10;ANsAAAAPAAAAZHJzL2Rvd25yZXYueG1sRI9Ba8JAEIXvQv/DMgVvumlAKamrSKFQ1EtTqT2O2TEJ&#10;ZmdDdjfG/npXEHqb4b1535vFajCN6KlztWUFL9MEBHFhdc2lgv33x+QVhPPIGhvLpOBKDlbLp9EC&#10;M20v/EV97ksRQ9hlqKDyvs2kdEVFBt3UtsRRO9nOoI9rV0rd4SWGm0amSTKXBmuOhApbeq+oOOfB&#10;RG5+PPxt9+nvLOz6Q+5/wgZDUGr8PKzfQHga/L/5cf2pY/0U7r/EAe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EJ7sQAAADbAAAADwAAAAAAAAAAAAAAAACXAgAAZHJzL2Rv&#10;d25yZXYueG1sUEsFBgAAAAAEAAQA9QAAAIgDAAAAAA==&#10;" filled="f" strokeweight=".55pt">
              <v:path arrowok="t" o:connecttype="custom" o:connectlocs="45,88;56,85;68,82;76,74;84,65;87,57;90,43;87,31;84,23;76,12;68,6;56,0;45,0;34,0;23,6;14,12;9,23;3,31;0,43;3,57;9,65;14,74;23,82;34,85;45,88" o:connectangles="0,0,0,0,0,0,0,0,0,0,0,0,0,0,0,0,0,0,0,0,0,0,0,0,0"/>
            </v:polyline>
            <v:polyline id="Freeform 617" o:spid="_x0000_s1035" style="position:absolute;visibility:visible;mso-wrap-style:square;v-text-anchor:top" points="1795,1832,1806,1829,1817,1824,1826,1818,1834,1810,1837,1798,1840,1787,1837,1776,1834,1765,1826,1756,1817,1750,1806,1745,1795,1742,1784,1745,1773,1750,1764,1756,1758,1765,1753,1776,1750,1787,1753,1798,1758,1810,1764,1818,1773,1824,1784,1829,1795,1832"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cf/vwAA&#10;ANsAAAAPAAAAZHJzL2Rvd25yZXYueG1sRE9Li8IwEL4v+B/CCHtbUxVEq1FUFPbqCz2OzdhUm0lp&#10;otb99RthYW/z8T1nMmtsKR5U+8Kxgm4nAUGcOV1wrmC/W38NQfiArLF0TApe5GE2bX1MMNXuyRt6&#10;bEMuYgj7FBWYEKpUSp8Zsug7riKO3MXVFkOEdS51jc8YbkvZS5KBtFhwbDBY0dJQdtverYLd2az8&#10;aXT4cffMXM+L63FDzEp9tpv5GESgJvyL/9zfOs7vw/uXeIC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45x/+/AAAA2wAAAA8AAAAAAAAAAAAAAAAAlwIAAGRycy9kb3ducmV2&#10;LnhtbFBLBQYAAAAABAAEAPUAAACDAwAAAAA=&#10;" filled="f" strokeweight=".55pt">
              <v:path arrowok="t" o:connecttype="custom" o:connectlocs="45,90;56,87;67,82;76,76;84,68;87,56;90,45;87,34;84,23;76,14;67,8;56,3;45,0;34,3;23,8;14,14;8,23;3,34;0,45;3,56;8,68;14,76;23,82;34,87;45,90" o:connectangles="0,0,0,0,0,0,0,0,0,0,0,0,0,0,0,0,0,0,0,0,0,0,0,0,0"/>
            </v:polyline>
            <v:polyline id="Freeform 618" o:spid="_x0000_s1036" style="position:absolute;visibility:visible;mso-wrap-style:square;v-text-anchor:top" points="1792,1933,1803,1931,1815,1928,1823,1919,1831,1911,1834,1900,1837,1888,1834,1877,1831,1866,1823,1857,1815,1852,1803,1846,1792,1846,1781,1846,1770,1852,1761,1857,1756,1866,1750,1877,1747,1888,1750,1900,1756,1911,1761,1919,1770,1928,1781,1931,1792,1933"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F6JwQAA&#10;ANsAAAAPAAAAZHJzL2Rvd25yZXYueG1sRE/bagIxEH0v9B/CFHyRmlUWtVujeEHwoQhqP2DYzF7a&#10;zWRJ4rr+vREKfZvDuc5i1ZtGdOR8bVnBeJSAIM6trrlU8H3Zv89B+ICssbFMCu7kYbV8fVlgpu2N&#10;T9SdQyliCPsMFVQhtJmUPq/IoB/ZljhyhXUGQ4SulNrhLYabRk6SZCoN1hwbKmxpW1H+e74aBZsh&#10;bWZfQRenH5emu2NXfKSXTqnBW7/+BBGoD//iP/dBx/kpPH+J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ReicEAAADbAAAADwAAAAAAAAAAAAAAAACXAgAAZHJzL2Rvd25y&#10;ZXYueG1sUEsFBgAAAAAEAAQA9QAAAIUDAAAAAA==&#10;" filled="f" strokeweight=".55pt">
              <v:path arrowok="t" o:connecttype="custom" o:connectlocs="45,87;56,85;68,82;76,73;84,65;87,54;90,42;87,31;84,20;76,11;68,6;56,0;45,0;34,0;23,6;14,11;9,20;3,31;0,42;3,54;9,65;14,73;23,82;34,85;45,87" o:connectangles="0,0,0,0,0,0,0,0,0,0,0,0,0,0,0,0,0,0,0,0,0,0,0,0,0"/>
            </v:polyline>
            <v:polyline id="Freeform 619" o:spid="_x0000_s1037" style="position:absolute;visibility:visible;mso-wrap-style:square;v-text-anchor:top" points="1795,2136,1806,2136,1817,2130,1826,2125,1834,2116,1837,2105,1840,2094,1837,2083,1834,2071,1826,2063,1817,2054,1806,2052,1795,2049,1784,2052,1773,2054,1764,2063,1758,2071,1753,2083,1750,2094,1753,2105,1758,2116,1764,2125,1773,2130,1784,2136,1795,2136"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PsSwgAA&#10;ANsAAAAPAAAAZHJzL2Rvd25yZXYueG1sRE/bagIxEH0v9B/CCH0RzVa2rW6Noi2FPoiw6gcMm9lL&#10;3UyWJF3XvzcFoW9zONdZrgfTip6cbywreJ4mIIgLqxuuFJyOX5M5CB+QNbaWScGVPKxXjw9LzLS9&#10;cE79IVQihrDPUEEdQpdJ6YuaDPqp7YgjV1pnMEToKqkdXmK4aeUsSV6lwYZjQ40dfdRUnA+/RsF2&#10;TNu3XdBl/uPS9HPfl4v02Cv1NBo27yACDeFffHd/6zj/Bf5+i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4+xLCAAAA2wAAAA8AAAAAAAAAAAAAAAAAlwIAAGRycy9kb3du&#10;cmV2LnhtbFBLBQYAAAAABAAEAPUAAACGAwAAAAA=&#10;" filled="f" strokeweight=".55pt">
              <v:path arrowok="t" o:connecttype="custom" o:connectlocs="45,87;56,87;67,81;76,76;84,67;87,56;90,45;87,34;84,22;76,14;67,5;56,3;45,0;34,3;23,5;14,14;8,22;3,34;0,45;3,56;8,67;14,76;23,81;34,87;45,87" o:connectangles="0,0,0,0,0,0,0,0,0,0,0,0,0,0,0,0,0,0,0,0,0,0,0,0,0"/>
            </v:polyline>
            <v:line id="Line 620" o:spid="_x0000_s1038" style="position:absolute;flip:x;visibility:visibl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H6CnDAAAA2wAAAA8AAAAAAAAAAAAA&#10;AAAAoQIAAGRycy9kb3ducmV2LnhtbFBLBQYAAAAABAAEAPkAAACRAwAAAAA=&#10;" strokeweight=".55pt"/>
            <v:polyline id="Freeform 634" o:spid="_x0000_s1052" style="position:absolute;visibility:visible;mso-wrap-style:square;v-text-anchor:top" points="1789,884,1803,881,1812,878,1823,870,1829,861,1834,850,1834,839,1834,827,1829,816,1823,808,1812,802,1803,796,1789,796,1778,796,1767,802,1758,808,1753,816,1747,827,1747,839,1747,850,1753,861,1758,870,1767,878,1778,881,1789,884"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KwEwQAA&#10;ANsAAAAPAAAAZHJzL2Rvd25yZXYueG1sRE/LisIwFN0L/kO4ghvRdBTF6RhlrCgu3PjYuLs0d9oy&#10;zU1Jotb5+slCcHk478WqNbW4k/OVZQUfowQEcW51xYWCy3k7nIPwAVljbZkUPMnDatntLDDV9sFH&#10;up9CIWII+xQVlCE0qZQ+L8mgH9mGOHI/1hkMEbpCaoePGG5qOU6SmTRYcWwosaGspPz3dDMK1lNn&#10;Z5tB+7k7TO0lR59d/7JKqX6v/f4CEagNb/HLvdcKJnF9/B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ysBMEAAADbAAAADwAAAAAAAAAAAAAAAACXAgAAZHJzL2Rvd25y&#10;ZXYueG1sUEsFBgAAAAAEAAQA9QAAAIUDAAAAAA==&#10;" filled="f" strokeweight=".55pt">
              <v:path arrowok="t" o:connecttype="custom" o:connectlocs="42,88;56,85;65,82;76,74;82,65;87,54;87,43;87,31;82,20;76,12;65,6;56,0;42,0;31,0;20,6;11,12;6,20;0,31;0,43;0,54;6,65;11,74;20,82;31,85;42,88" o:connectangles="0,0,0,0,0,0,0,0,0,0,0,0,0,0,0,0,0,0,0,0,0,0,0,0,0"/>
            </v:polyline>
            <v:line id="Line 635" o:spid="_x0000_s1053" style="position:absolute;visibility:visibl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ZohfDAAAA2wAAAA8AAAAAAAAAAAAA&#10;AAAAoQIAAGRycy9kb3ducmV2LnhtbFBLBQYAAAAABAAEAPkAAACRAwAAAAA=&#10;" strokeweight=".55pt"/>
            <v:polyline id="Freeform 649" o:spid="_x0000_s1067" style="position:absolute;visibility:visible;mso-wrap-style:square;v-text-anchor:top" points="1792,678,1803,678,1815,673,1823,667,1831,659,1834,647,1837,636,1834,625,1831,614,1823,605,1815,597,1803,594,1792,591,1781,594,1770,597,1761,605,1756,614,1750,625,1747,636,1750,647,1756,659,1761,667,1770,673,1781,678,1792,678"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filled="f" strokeweight=".55pt">
              <v:path arrowok="t" o:connecttype="custom" o:connectlocs="45,87;56,87;68,82;76,76;84,68;87,56;90,45;87,34;84,23;76,14;68,6;56,3;45,0;34,3;23,6;14,14;9,23;3,34;0,45;3,56;9,68;14,76;23,82;34,87;45,87" o:connectangles="0,0,0,0,0,0,0,0,0,0,0,0,0,0,0,0,0,0,0,0,0,0,0,0,0"/>
            </v:polyline>
            <v:polyline id="Freeform 650" o:spid="_x0000_s1068" style="position:absolute;visibility:visible;mso-wrap-style:square;v-text-anchor:top" points="1789,782,1803,780,1812,774,1823,768,1829,760,1834,749,1834,737,1834,726,1829,715,1823,706,1812,701,1803,695,1789,692,1778,695,1767,701,1758,706,1753,715,1747,726,1747,737,1747,749,1753,760,1758,768,1767,774,1778,780,1789,782"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KFwgAA&#10;ANsAAAAPAAAAZHJzL2Rvd25yZXYueG1sRI9Pi8IwFMTvgt8hPMGbpv6hLNUoIoiFPenKnp/Nsyk2&#10;L6WJbffbbxaEPQ4z8xtmux9sLTpqfeVYwWKegCAunK64VHD7Os0+QPiArLF2TAp+yMN+Nx5tMdOu&#10;5wt111CKCGGfoQITQpNJ6QtDFv3cNcTRe7jWYoiyLaVusY9wW8tlkqTSYsVxwWBDR0PF8/qyCtwi&#10;79KLXfW1OXyeT/n3LdzvT6Wmk+GwARFoCP/hdzvXCtYp/H2JP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38oXCAAAA2wAAAA8AAAAAAAAAAAAAAAAAlwIAAGRycy9kb3du&#10;cmV2LnhtbFBLBQYAAAAABAAEAPUAAACGAwAAAAA=&#10;" filled="f" strokeweight=".55pt">
              <v:path arrowok="t" o:connecttype="custom" o:connectlocs="42,90;56,88;65,82;76,76;82,68;87,57;87,45;87,34;82,23;76,14;65,9;56,3;42,0;31,3;20,9;11,14;6,23;0,34;0,45;0,57;6,68;11,76;20,82;31,88;42,90" o:connectangles="0,0,0,0,0,0,0,0,0,0,0,0,0,0,0,0,0,0,0,0,0,0,0,0,0"/>
            </v:polyline>
            <v:polyline id="Freeform 651" o:spid="_x0000_s1069" style="position:absolute;visibility:visible;mso-wrap-style:square;v-text-anchor:top" points="1792,985,1803,982,1815,979,1823,971,1831,962,1834,954,1837,940,1834,929,1831,920,1823,909,1815,903,1803,898,1792,898,1781,898,1770,903,1761,909,1756,920,1750,929,1747,940,1750,954,1756,962,1761,971,1770,979,1781,982,1792,985"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e/jxAAA&#10;ANsAAAAPAAAAZHJzL2Rvd25yZXYueG1sRI/dagIxFITvhb5DOAVvpGYti7Zbo9SK4IUIah/gsDn7&#10;025OliSu69sbQfBymJlvmPmyN43oyPnasoLJOAFBnFtdc6ng97R5+wDhA7LGxjIpuJKH5eJlMMdM&#10;2wsfqDuGUkQI+wwVVCG0mZQ+r8igH9uWOHqFdQZDlK6U2uElwk0j35NkKg3WHBcqbOmnovz/eDYK&#10;ViNazXZBF4c/l6brfVd8pqdOqeFr//0FIlAfnuFHe6sVpD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Xv48QAAADbAAAADwAAAAAAAAAAAAAAAACXAgAAZHJzL2Rv&#10;d25yZXYueG1sUEsFBgAAAAAEAAQA9QAAAIgDAAAAAA==&#10;" filled="f" strokeweight=".55pt">
              <v:path arrowok="t" o:connecttype="custom" o:connectlocs="45,87;56,84;68,81;76,73;84,64;87,56;90,42;87,31;84,22;76,11;68,5;56,0;45,0;34,0;23,5;14,11;9,22;3,31;0,42;3,56;9,64;14,73;23,81;34,84;45,87" o:connectangles="0,0,0,0,0,0,0,0,0,0,0,0,0,0,0,0,0,0,0,0,0,0,0,0,0"/>
            </v:polyline>
            <v:rect id="Rectangle 652" o:spid="_x0000_s1070" style="position:absolute;left:1806;top:521;width:174;height: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tnRvwAA&#10;ANsAAAAPAAAAZHJzL2Rvd25yZXYueG1sRE9Ni8IwEL0L/ocwgjdNFSlSjSLigixeavewx6EZ22Iz&#10;KUnU6q83B8Hj432vt71pxZ2cbywrmE0TEMSl1Q1XCv6Kn8kShA/IGlvLpOBJHrab4WCNmbYPzul+&#10;DpWIIewzVFCH0GVS+rImg35qO+LIXawzGCJ0ldQOHzHctHKeJKk02HBsqLGjfU3l9XwzCtLrwVW/&#10;/v/Y3Z55WhSv5WKen5Qaj/rdCkSgPnzFH/dRK1jEsfFL/AFy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Im2dG/AAAA2wAAAA8AAAAAAAAAAAAAAAAAlwIAAGRycy9kb3ducmV2&#10;LnhtbFBLBQYAAAAABAAEAPUAAACDAwAAAAA=&#10;" fillcolor="#e0e0e0" strokecolor="#e0e0e0" strokeweight="0"/>
            <v:polyline id="Freeform 653" o:spid="_x0000_s1071" style="position:absolute;visibility:visible;mso-wrap-style:square;v-text-anchor:top" points="1921,799,1921,715,2045,715,2045,799"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kgMwwAA&#10;ANsAAAAPAAAAZHJzL2Rvd25yZXYueG1sRI/RasJAFETfBf9huULfdKOWYNNsRIoWoSBo/IBL9jYb&#10;mr0bstsk/ftuoeDjMHNmmHw/2VYM1PvGsYL1KgFBXDndcK3gXp6WOxA+IGtsHZOCH/KwL+azHDPt&#10;Rr7ScAu1iCXsM1RgQugyKX1lyKJfuY44ep+utxii7GupexxjuW3lJklSabHhuGCwozdD1dft2yp4&#10;prbeptX75ri7pGczDuX2oyuVelpMh1cQgabwCP/TZx25F/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PkgMwwAAANsAAAAPAAAAAAAAAAAAAAAAAJcCAABkcnMvZG93&#10;bnJldi54bWxQSwUGAAAAAAQABAD1AAAAhwMAAAAA&#10;" filled="f" strokeweight=".55pt">
              <v:path arrowok="t" o:connecttype="custom" o:connectlocs="0,84;0,0;124,0;124,84" o:connectangles="0,0,0,0"/>
            </v:polyline>
            <v:rect id="Rectangle 654" o:spid="_x0000_s1072" style="position:absolute;left:1938;top:740;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QBAwQAA&#10;ANsAAAAPAAAAZHJzL2Rvd25yZXYueG1sRE9Na8JAEL0L/odlBG+6sbZSoquIVBAqFrW9T7NjEszO&#10;xuyqsb++cyj0+Hjfs0XrKnWjJpSeDYyGCSjizNuScwOfx/XgFVSIyBYrz2TgQQEW825nhqn1d97T&#10;7RBzJSEcUjRQxFinWoesIIdh6Gti4U6+cRgFNrm2Dd4l3FX6KUkm2mHJ0lBgTauCsvPh6gy87D92&#10;1+d3P9q9/XxnPP66rNrtxZh+r11OQUVq47/4z72x4pP18kV+g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UAQMEAAADbAAAADwAAAAAAAAAAAAAAAACXAgAAZHJzL2Rvd25y&#10;ZXYueG1sUEsFBgAAAAAEAAQA9QAAAIUDAAAAAA==&#10;" filled="f" strokeweight=".55pt"/>
            <v:line id="Line 655" o:spid="_x0000_s1073" style="position:absolute;visibility:visibl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KZ3QvgAAANsAAAAPAAAAAAAAAAAAAAAAAKEC&#10;AABkcnMvZG93bnJldi54bWxQSwUGAAAAAAQABAD5AAAAjAMAAAAA&#10;" strokeweight=".55pt"/>
            <v:polyline id="Freeform 656" o:spid="_x0000_s1074" style="position:absolute;visibility:visible;mso-wrap-style:square;v-text-anchor:top" points="1022,1936,1056,1888,1087,1936"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kTLxQAA&#10;ANsAAAAPAAAAZHJzL2Rvd25yZXYueG1sRI9Ba8JAFITvBf/D8gRvddNoSk1dxQiCNKBoe/D4yL4m&#10;odm3Ibtq8u/dQqHHYWa+YZbr3jTiRp2rLSt4mUYgiAuray4VfH3unt9AOI+ssbFMCgZysF6NnpaY&#10;anvnE93OvhQBwi5FBZX3bSqlKyoy6Ka2JQ7et+0M+iC7UuoO7wFuGhlH0as0WHNYqLClbUXFz/lq&#10;FJQfeR4lM3PI3PGyGOanIdtQrdRk3G/eQXjq/X/4r73XCpIYfr+EH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iRMvFAAAA2wAAAA8AAAAAAAAAAAAAAAAAlwIAAGRycy9k&#10;b3ducmV2LnhtbFBLBQYAAAAABAAEAPUAAACJAwAAAAA=&#10;" filled="f" strokeweight=".55pt">
              <v:path arrowok="t" o:connecttype="custom" o:connectlocs="0,48;34,0;65,48" o:connectangles="0,0,0"/>
            </v:polyline>
            <v:line id="Line 657" o:spid="_x0000_s1075" style="position:absolute;flip:x y;visibility:visibl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polyline id="Freeform 658" o:spid="_x0000_s1076" style="position:absolute;visibility:visible;mso-wrap-style:square;v-text-anchor:top" points="1087,737,1056,788,1022,737"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Jx+xAAA&#10;ANsAAAAPAAAAZHJzL2Rvd25yZXYueG1sRI/RasJAFETfhf7Dcgu+6abVlja6hhIQ6otF4wfcZq/Z&#10;1OzdkF2T9O/dQsHHYWbOMOtstI3oqfO1YwVP8wQEcel0zZWCU7GdvYHwAVlj45gU/JKHbPMwWWOq&#10;3cAH6o+hEhHCPkUFJoQ2ldKXhiz6uWuJo3d2ncUQZVdJ3eEQ4baRz0nyKi3WHBcMtpQbKi/Hq1Ww&#10;86fvy/7rwAU2i1wvtj/luymUmj6OHysQgcZwD/+3P7WClyX8fY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cfsQAAADbAAAADwAAAAAAAAAAAAAAAACXAgAAZHJzL2Rv&#10;d25yZXYueG1sUEsFBgAAAAAEAAQA9QAAAIgDAAAAAA==&#10;" filled="f" strokeweight=".55pt">
              <v:path arrowok="t" o:connecttype="custom" o:connectlocs="65,0;34,51;0,0" o:connectangles="0,0,0"/>
            </v:polyline>
            <v:line id="Line 659" o:spid="_x0000_s1077" style="position:absolute;flip:x y;visibility:visibl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WMArxAAAANsAAAAPAAAAAAAAAAAA&#10;AAAAAKECAABkcnMvZG93bnJldi54bWxQSwUGAAAAAAQABAD5AAAAkgMAAAAA&#10;" strokeweight=".55pt"/>
            <v:polyline id="Freeform 660" o:spid="_x0000_s1078" style="position:absolute;visibility:visible;mso-wrap-style:square;v-text-anchor:top" points="545,926,559,982,500,971"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RI1xAAA&#10;ANsAAAAPAAAAZHJzL2Rvd25yZXYueG1sRI9Ra8IwFIXfB/sP4Qq+zdTJinRGmQ6h9GFM5w+4NNem&#10;rLnpkmjrvzeDwR4P55zvcFab0XbiSj60jhXMZxkI4trplhsFp6/90xJEiMgaO8ek4EYBNuvHhxUW&#10;2g18oOsxNiJBOBSowMTYF1KG2pDFMHM9cfLOzluMSfpGao9DgttOPmdZLi22nBYM9rQzVH8fL1ZB&#10;2fkzvv98jrtTxeYj226X1eKg1HQyvr2CiDTG//Bfu9QKXnL4/Z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0SNcQAAADbAAAADwAAAAAAAAAAAAAAAACXAgAAZHJzL2Rv&#10;d25yZXYueG1sUEsFBgAAAAAEAAQA9QAAAIgDAAAAAA==&#10;" filled="f" strokeweight=".55pt">
              <v:path arrowok="t" o:connecttype="custom" o:connectlocs="45,0;59,56;0,45" o:connectangles="0,0,0"/>
            </v:polyline>
            <v:line id="Line 661" o:spid="_x0000_s1079" style="position:absolute;flip:x;visibility:visibl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polyline id="Freeform 662" o:spid="_x0000_s1080" style="position:absolute;visibility:visible;mso-wrap-style:square;v-text-anchor:top" points="424,1331,472,1365,421,1396"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A/JwgAA&#10;ANsAAAAPAAAAZHJzL2Rvd25yZXYueG1sRE/Pa8IwFL4L/g/hCbtpOmEinWnZBFnZ8KCO7fravLXd&#10;mpeSZNr+9+YgePz4fm/ywXTiTM63lhU8LhIQxJXVLdcKPk+7+RqED8gaO8ukYCQPeTadbDDV9sIH&#10;Oh9DLWII+xQVNCH0qZS+asigX9ieOHI/1hkMEbpaaoeXGG46uUySlTTYcmxosKdtQ9Xf8d8oKD7e&#10;lm05FuX4vn+17uv7pLn8VephNrw8gwg0hLv45i60gqc4Nn6JP0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cD8nCAAAA2wAAAA8AAAAAAAAAAAAAAAAAlwIAAGRycy9kb3du&#10;cmV2LnhtbFBLBQYAAAAABAAEAPUAAACGAwAAAAA=&#10;" filled="f" strokeweight=".55pt">
              <v:path arrowok="t" o:connecttype="custom" o:connectlocs="3,0;51,34;0,65" o:connectangles="0,0,0"/>
            </v:polyline>
            <v:line id="Line 663" o:spid="_x0000_s1081" style="position:absolute;flip:x;visibility:visibl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Bm1TDAAAA2wAAAA8AAAAAAAAAAAAA&#10;AAAAoQIAAGRycy9kb3ducmV2LnhtbFBLBQYAAAAABAAEAPkAAACRAwAAAAA=&#10;" strokeweight=".55pt"/>
            <v:polyline id="Freeform 664" o:spid="_x0000_s1082" style="position:absolute;visibility:visible;mso-wrap-style:square;v-text-anchor:top" points="553,1767,612,1770,587,1824"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5GjvQAA&#10;ANsAAAAPAAAAZHJzL2Rvd25yZXYueG1sRE+9CsIwEN4F3yGc4CKaKthKNYoogouDVXA9mrMtNpfS&#10;RK1vbwbB8eP7X206U4sXta6yrGA6iUAQ51ZXXCi4Xg7jBQjnkTXWlknBhxxs1v3eClNt33ymV+YL&#10;EULYpaig9L5JpXR5SQbdxDbEgbvb1qAPsC2kbvEdwk0tZ1EUS4MVh4YSG9qVlD+yp1Ewl9l2mphn&#10;crntdTI63WJ5r2OlhoNuuwThqfN/8c991ArisD58CT9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T5GjvQAAANsAAAAPAAAAAAAAAAAAAAAAAJcCAABkcnMvZG93bnJldi54&#10;bWxQSwUGAAAAAAQABAD1AAAAgQMAAAAA&#10;" filled="f" strokeweight=".55pt">
              <v:path arrowok="t" o:connecttype="custom" o:connectlocs="0,0;59,3;34,57" o:connectangles="0,0,0"/>
            </v:polyline>
            <v:shape id="Freeform 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KkOwgAA&#10;ANsAAAAPAAAAZHJzL2Rvd25yZXYueG1sRI9Pi8IwFMTvgt8hvIW9aapIkdpURHT1JPjn4PGRvG27&#10;27yUJqvdb28EweMwM79h8mVvG3GjzteOFUzGCQhi7UzNpYLLeTuag/AB2WDjmBT8k4dlMRzkmBl3&#10;5yPdTqEUEcI+QwVVCG0mpdcVWfRj1xJH79t1FkOUXSlNh/cIt42cJkkqLdYcFypsaV2R/j39WQVf&#10;fjXb7dNGJ7zRa57/hOv1YJT6/OhXCxCB+vAOv9p7oyCdwPNL/AGy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6cqQ7CAAAA2wAAAA8AAAAAAAAAAAAAAAAAlwIAAGRycy9kb3du&#10;cmV2LnhtbFBLBQYAAAAABAAEAPUAAACGAwAAAAA=&#10;" path="m1073,456l1141,430,1231,450,1250,293,1248,287,1239,276,1222,259,1200,239,1172,225,1130,211,1082,194,1031,172,984,146,944,118,913,98,871,76,823,56,773,36,722,22,680,8,649,3,613,,568,,514,3,464,6,419,14,385,22,326,48,267,79,208,110,180,124,146,141,113,163,79,183,48,203,23,219,6,231,,236,197,166,200,166,214,166,234,163,264,157,307,149,360,138,408,135,453,138,503,138,537,143,582,152,632,169,683,186,728,208,770,228,798,245,815,259,837,279,868,301,902,326,936,352,969,377,1003,402,1028,425,1051,442,1068,453,1073,456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polyline id="Freeform 666" o:spid="_x0000_s1084" style="position:absolute;visibility:visible;mso-wrap-style:square;v-text-anchor:top" points="3730,1458,3798,1432,3888,1452,3907,1295,3905,1289,3896,1278,3879,1261,3857,1241,3829,1227,3787,1213,3739,1196,3688,1174,3641,1148,3601,1120,3570,1100,3528,1078,3480,1058,3430,1038,3379,1024,3337,1010,3306,1005,3270,1002,3225,1002,3171,1005,3121,1008,3076,1016,3042,1024,2983,1050,2924,1081,2865,1112,2837,1126,2803,1143,2770,1165,2736,1185,2705,1205,2680,1221,2663,1233,2657,1238,2854,1168,2857,1168,2871,1168,2891,1165,2921,1159,2964,1151,3017,1140,3065,1137,3110,1140,3160,1140,3194,1145,3239,1154,3289,1171,3340,1188,3385,1210,3427,1230,3455,1247,3472,1261,3494,1281,3525,1303,3559,1328,3593,1354,3626,1379,3660,1404,3685,1427,3708,1444,3725,1455,3730,1458"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UjxxgAA&#10;ANsAAAAPAAAAZHJzL2Rvd25yZXYueG1sRI9Pa8JAFMTvhX6H5RV6qxuliqbZiIjFP3io0Yu31+xr&#10;NjT7NmS3Gr99tyD0OMzMb5hs3ttGXKjztWMFw0ECgrh0uuZKwen4/jIF4QOyxsYxKbiRh3n++JBh&#10;qt2VD3QpQiUihH2KCkwIbSqlLw1Z9APXEkfvy3UWQ5RdJXWH1wi3jRwlyURarDkuGGxpaaj8Ln6s&#10;gtVmza/D8WxnPmYr44vzdPvZ7pV6fuoXbyAC9eE/fG9vtILJCP6+xB8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DUjxxgAAANsAAAAPAAAAAAAAAAAAAAAAAJcCAABkcnMv&#10;ZG93bnJldi54bWxQSwUGAAAAAAQABAD1AAAAigMAAAAA&#10;"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polyline>
            <v:polyline id="Freeform 667" o:spid="_x0000_s1085" style="position:absolute;visibility:visible;mso-wrap-style:square;v-text-anchor:top" points="2284,1978,2374,1978,2374,1970,2376,1950,2379,1928,2382,1911,2388,1891,2396,1874,2410,1857,2430,1852,2433,1852,2435,1855,2441,1857,2447,1860,2452,1869,2461,1877,2464,1886,2472,1905,2475,1928,2478,1950,2480,1967,2480,1976,2559,1976"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9U8xgAA&#10;ANsAAAAPAAAAZHJzL2Rvd25yZXYueG1sRI9Ba8JAFITvgv9heYI33dhYsdFVipJi6UG09tDbI/tM&#10;gtm3YXcb03/fLRR6HGbmG2a97U0jOnK+tqxgNk1AEBdW11wquLznkyUIH5A1NpZJwTd52G6GgzVm&#10;2t75RN05lCJC2GeooAqhzaT0RUUG/dS2xNG7WmcwROlKqR3eI9w08iFJFtJgzXGhwpZ2FRW385dR&#10;0L2dDi+P3ed+7o7zy9PrR75L01yp8ah/XoEI1If/8F/7oBUsUvj9En+A3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b9U8xgAAANsAAAAPAAAAAAAAAAAAAAAAAJcCAABkcnMv&#10;ZG93bnJldi54bWxQSwUGAAAAAAQABAD1AAAAigMAAAAA&#10;" filled="f" strokeweight=".55pt">
              <v:path arrowok="t" o:connecttype="custom" o:connectlocs="0,126;90,126;90,118;92,98;95,76;98,59;104,39;112,22;126,5;146,0;149,0;151,3;157,5;163,8;168,17;177,25;180,34;188,53;191,76;194,98;196,115;196,124;275,124" o:connectangles="0,0,0,0,0,0,0,0,0,0,0,0,0,0,0,0,0,0,0,0,0,0,0"/>
            </v:polyline>
            <v:polyline id="Freeform 668" o:spid="_x0000_s1086" style="position:absolute;visibility:visible;mso-wrap-style:square;v-text-anchor:top" points="4017,1905,4059,1905,4098,1905,4104,1905,4107,1902,4110,1897,4112,1891,4112,1883,4112,1874,4115,1866,4118,1826,4126,1784,4126,1773,4129,1762,4132,1750,4135,1739,4138,1790,4141,1841,4143,1883,4146,1914,4152,1945,4157,1984,4160,1945,4163,1914,4169,1880,4174,1841,4174,1866,4183,1891,4194,1919,4205,1905,4208,1888,4214,1869,4214,1880,4216,1891,4222,1902,4228,1911,4225,1905,4228,1897,4230,1891,4233,1886,4236,1880,4239,1886,4242,1891,4244,1897,4250,1902,4256,1908,4261,1908,4267,1902,4273,1897,4275,1891,4278,1883,4278,1877,4278,1874,4292,1810,4301,1745,4306,1796,4309,1846,4312,1894,4315,1931,4320,1956,4323,1984,4326,1950,4326,1922,4326,1888,4332,1852,4334,1860,4340,1877,4346,1897,4351,1911,4351,1919,4360,1914,4362,1897,4365,1880,4368,1863,4371,1877,4371,1888,4374,1897,4374,1905,4376,1900,4376,1897,4382,1894,4385,1888,4388,1886,4388,1880,4391,1883,4393,1888,4393,1891,4396,1894,4399,1897,4405,1897"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vewwAA&#10;ANsAAAAPAAAAZHJzL2Rvd25yZXYueG1sRI9Ra8IwFIXfB/sP4Q58EU0VkVFNyxgIIjic296vzbXJ&#10;1tyUJtbu35vBwMfDOec7nHU5uEb01AXrWcFsmoEgrry2XCv4/NhMnkGEiKyx8UwKfilAWTw+rDHX&#10;/srv1B9jLRKEQ44KTIxtLmWoDDkMU98SJ+/sO4cxya6WusNrgrtGzrNsKR1aTgsGW3o1VP0cL07B&#10;t8/exqfWVj3uzOxgt+P914KUGj0NLysQkYZ4D/+3t1rBcgF/X9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pvewwAAANsAAAAPAAAAAAAAAAAAAAAAAJcCAABkcnMvZG93&#10;bnJldi54bWxQSwUGAAAAAAQABAD1AAAAhwMAAAAA&#10;"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polyline>
            <v:shape id="Freeform 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MzOxQAA&#10;ANsAAAAPAAAAZHJzL2Rvd25yZXYueG1sRI9Ba8JAFITvhf6H5Qm91Y1Co6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MzM7FAAAA2wAAAA8AAAAAAAAAAAAAAAAAlwIAAGRycy9k&#10;b3ducmV2LnhtbFBLBQYAAAAABAAEAPUAAACJAwAAAAA=&#10;" path="m0,368l0,,,368xe" fillcolor="#e0e0e0" strokecolor="#e0e0e0" strokeweight="0">
              <v:path arrowok="t" o:connecttype="custom" o:connectlocs="0,368;0,0;0,368" o:connectangles="0,0,0"/>
            </v:shape>
            <v:line id="Line 670" o:spid="_x0000_s1088" style="position:absolute;flip:y;visibility:visibl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R+cxQAA&#10;ANsAAAAPAAAAZHJzL2Rvd25yZXYueG1sRI/dasJAFITvC32H5RR6VzfthYboKqIN/RFBow9wyB6T&#10;YPZs2N1q9Om7guDlMDPfMJNZb1pxIucbywreBwkI4tLqhisF+13+loLwAVlja5kUXMjDbPr8NMFM&#10;2zNv6VSESkQI+wwV1CF0mZS+rMmgH9iOOHoH6wyGKF0ltcNzhJtWfiTJUBpsOC7U2NGipvJY/BkF&#10;m8JdlvlPnu6WX/Kafq5Xv3K9Uur1pZ+PQQTqwyN8b39rBcMR3L7EHyC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9H5zFAAAA2wAAAA8AAAAAAAAAAAAAAAAAlwIAAGRycy9k&#10;b3ducmV2LnhtbFBLBQYAAAAABAAEAPUAAACJAwAAAAA=&#10;" path="m0,0l0,388,,0xe" fillcolor="#e0e0e0" strokecolor="#e0e0e0" strokeweight="0">
              <v:path arrowok="t" o:connecttype="custom" o:connectlocs="0,0;0,388;0,0" o:connectangles="0,0,0"/>
            </v:shape>
            <v:line id="Line 672" o:spid="_x0000_s1090" style="position:absolute;visibility:visibl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WrgxAAA&#10;ANsAAAAPAAAAZHJzL2Rvd25yZXYueG1sRI9Ba4NAFITvgf6H5RVyS9aUItW6hpAgFAoFjcn54b6q&#10;xH0r7jYx/fXdQqHHYWa+YbLtbAZxpcn1lhVs1hEI4sbqnlsF9bFYvYBwHlnjYJkU3MnBNn9YZJhq&#10;e+OSrpVvRYCwS1FB5/2YSumajgy6tR2Jg/dpJ4M+yKmVesJbgJtBPkVRLA32HBY6HGnfUXOpvoyC&#10;/pw03+/FqaL2cPnw5RCdn4taqeXjvHsF4Wn2/+G/9ptWECfw+yX8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Fq4MQAAADbAAAADwAAAAAAAAAAAAAAAACXAgAAZHJzL2Rv&#10;d25yZXYueG1sUEsFBgAAAAAEAAQA9QAAAIgDAAAAAA==&#10;" strokecolor="white" strokeweight="0"/>
            <v:shape id="Freeform 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SswQAA&#10;ANsAAAAPAAAAZHJzL2Rvd25yZXYueG1sRE/Pa8IwFL4L+x/CG3jTdIJuVqMMQRHcZZ0g3p7Nsy02&#10;LzWJtf735jDw+PH9ni87U4uWnK8sK/gYJiCIc6srLhTs/9aDLxA+IGusLZOCB3lYLt56c0y1vfMv&#10;tVkoRAxhn6KCMoQmldLnJRn0Q9sQR+5sncEQoSukdniP4aaWoySZSIMVx4YSG1qVlF+ym1GQH9zu&#10;xxjdTpNstdlNr8fJaT9Wqv/efc9ABOrCS/zv3moFn3F9/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0krMEAAADbAAAADwAAAAAAAAAAAAAAAACXAgAAZHJzL2Rvd25y&#10;ZXYueG1sUEsFBgAAAAAEAAQA9QAAAIUDAAAAAA==&#10;" path="m16,0l16,67,16,73,16,76,19,76,19,79,22,79,25,79,25,82,,82,,79,2,79,5,79,5,76,8,73,8,67,8,20,8,14,8,8,5,8,5,6,2,6,,6,14,,16,0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tmbxAAA&#10;ANsAAAAPAAAAZHJzL2Rvd25yZXYueG1sRI9ba8JAFITfBf/Dcgp9001EVKKbIAEvvbxUC309ZI+b&#10;0OzZkF01/ffdQsHHYWa+YTbFYFtxo943jhWk0wQEceV0w0bB53k3WYHwAVlj65gU/JCHIh+PNphp&#10;d+cPup2CERHCPkMFdQhdJqWvarLop64jjt7F9RZDlL2Rusd7hNtWzpJkIS02HBdq7Kisqfo+Xa2C&#10;4+H1bb5/CWV6MFvTfPlyQe+lUs9Pw3YNItAQHuH/9lErWKbw9yX+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LZm8QAAADbAAAADwAAAAAAAAAAAAAAAACXAgAAZHJzL2Rv&#10;d25yZXYueG1sUEsFBgAAAAAEAAQA9QAAAIgDAAAAAA==&#10;" path="m47,0l47,31,47,39,47,42,47,45,50,45,50,48,53,48,53,45,56,48,39,54,39,42,30,48,28,51,22,54,19,54,16,54,11,51,8,48,8,45,5,39,5,34,5,8,5,6,5,3,2,3,,,16,,16,34,16,39,19,45,22,45,25,45,28,45,30,45,33,42,39,39,39,8,36,6,36,3,33,3,30,,47,0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HswwAA&#10;ANsAAAAPAAAAZHJzL2Rvd25yZXYueG1sRI/BbsIwEETvlfgHa5F6K3YjaEqKiVpKJTgC/YAl3iZR&#10;43UUOyH8Pa6E1ONoZt5oVvloGzFQ52vHGp5nCgRx4UzNpYbv09fTKwgfkA02jknDlTzk68nDCjPj&#10;Lnyg4RhKESHsM9RQhdBmUvqiIot+5lri6P24zmKIsiul6fAS4baRiVIv0mLNcaHCljYVFb/H3mpY&#10;LOU8XQztx7bc+7NT277/VKT143R8fwMRaAz/4Xt7ZzSkCfx9iT9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YHswwAAANsAAAAPAAAAAAAAAAAAAAAAAJcCAABkcnMvZG93&#10;bnJldi54bWxQSwUGAAAAAAQABAD1AAAAhwMAAAAA&#10;" path="m17,11l23,3,29,,34,,40,,43,,45,3,48,8,48,11,48,17,48,39,48,45,48,48,51,48,51,51,54,51,57,51,57,54,31,54,31,51,34,51,37,51,37,48,37,45,40,45,40,39,40,20,37,14,37,8,34,6,31,6,23,8,17,14,17,39,17,45,17,48,20,51,23,51,23,54,,54,,51,3,51,6,48,6,45,6,39,6,20,6,14,6,8,6,6,3,6,,6,15,,17,,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4j8BwwAA&#10;ANsAAAAPAAAAZHJzL2Rvd25yZXYueG1sRI9BawIxFITvgv8hPKE3zWqhLlujFK3Qo9VeentsXjdb&#10;k5clie62v94UCh6HmfmGWW0GZ8WVQmw9K5jPChDEtdctNwo+TvtpCSImZI3WMyn4oQib9Xi0wkr7&#10;nt/pekyNyBCOFSowKXWVlLE25DDOfEecvS8fHKYsQyN1wD7DnZWLoniSDlvOCwY72hqqz8eLU3A4&#10;nYvQ73atf/38LdO33ZMprVIPk+HlGUSiId3D/+03rWD5CH9f8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4j8BwwAAANsAAAAPAAAAAAAAAAAAAAAAAJcCAABkcnMvZG93&#10;bnJldi54bWxQSwUGAAAAAAQABAD1AAAAhwMAAAAA&#10;" path="m15,34l12,31,9,28,6,23,6,17,6,11,12,6,17,,26,,34,,40,3,51,3,54,3,54,6,51,6,43,6,45,11,48,17,45,25,43,31,34,34,26,37,23,34,17,34,15,37,12,39,12,42,15,42,17,45,20,45,26,45,34,45,43,45,45,45,51,48,51,54,54,56,51,62,48,70,40,73,34,76,23,79,15,76,6,73,3,70,,68,,65,3,65,3,62,6,59,9,56,12,51,9,51,6,48,6,45,6,42,9,37,15,34xm26,0l20,3,17,6,15,8,15,14,17,23,20,28,23,31,26,34,31,31,34,31,37,25,37,20,37,11,34,6,29,3,26,0xm15,54l12,56,9,59,9,62,9,65,12,68,20,70,29,70,37,70,45,68,48,62,48,59,48,56,45,56,43,54,34,54,23,54,15,54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ADvQAA&#10;ANsAAAAPAAAAZHJzL2Rvd25yZXYueG1sRI/BCsIwEETvgv8QVvCmqSJWqlFUEL2J1Q9YmrWtNpvS&#10;RK1/bwTB4zAzb5jFqjWVeFLjSssKRsMIBHFmdcm5gst5N5iBcB5ZY2WZFLzJwWrZ7Sww0fbFJ3qm&#10;PhcBwi5BBYX3dSKlywoy6Ia2Jg7e1TYGfZBNLnWDrwA3lRxH0VQaLDksFFjTtqDsnj6MAjchG/vZ&#10;aFMebzbd7eO7lttIqX6vXc9BeGr9P/xrH7SCeAL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vRXADvQAAANsAAAAPAAAAAAAAAAAAAAAAAJcCAABkcnMvZG93bnJldi54&#10;bWxQSwUGAAAAAAQABAD1AAAAgQMAAAAA&#10;" path="m31,0l31,17,28,11,26,6,20,3,17,3,12,3,9,6,6,8,9,11,9,14,12,17,14,20,23,23,31,28,34,31,37,37,34,45,31,48,23,54,17,54,12,54,6,51,3,51,,54,,37,3,42,9,45,12,48,17,51,23,48,26,48,26,45,26,42,26,39,26,37,20,34,14,28,6,25,3,23,,17,,14,,8,3,3,9,,17,,20,,23,,26,,28,,31,0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ZGaxQAA&#10;ANsAAAAPAAAAZHJzL2Rvd25yZXYueG1sRI9PawIxFMTvBb9DeIKXolmF/mE1ShHEIu1Bq5Tenpvn&#10;ZunmZUniuv32RhB6HGbmN8xs0dlatORD5VjBeJSBIC6crrhUsP9aDV9BhIissXZMCv4owGLee5hh&#10;rt2Ft9TuYikShEOOCkyMTS5lKAxZDCPXECfv5LzFmKQvpfZ4SXBby0mWPUuLFacFgw0tDRW/u7NV&#10;sF75Up8+t5ufsNmbRz74j+/2qNSg371NQUTq4n/43n7XCl6e4PYl/Q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pkZrFAAAA2wAAAA8AAAAAAAAAAAAAAAAAlwIAAGRycy9k&#10;b3ducmV2LnhtbFBLBQYAAAAABAAEAPUAAACJAwAAAAA=&#10;" path="m26,0l26,76,48,59,54,53,57,51,57,48,54,45,51,45,51,42,82,42,82,45,76,45,71,48,68,51,62,53,40,70,62,98,68,104,71,107,73,110,76,112,79,115,82,115,88,115,88,121,51,121,51,118,54,118,57,115,54,112,51,107,26,76,26,101,29,110,29,112,29,115,31,118,34,118,37,118,37,121,,121,,118,6,118,9,115,12,115,12,112,12,110,12,101,12,31,12,22,12,17,12,14,12,11,9,8,6,8,3,11,,8,23,,26,0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7KrwgAA&#10;ANsAAAAPAAAAZHJzL2Rvd25yZXYueG1sRI9Pi8IwFMTvgt8hPMHbmrqHql2j6IrgQfy7e3/bPNti&#10;81KaaOu3N8KCx2HmN8NM560pxZ1qV1hWMBxEIIhTqwvOFPyc1x9jEM4jaywtk4IHOZjPup0pJto2&#10;fKT7yWcilLBLUEHufZVI6dKcDLqBrYiDd7G1QR9knUldYxPKTSk/oyiWBgsOCzlW9J1Tej3djILR&#10;Yfu3Hp2b6+9+tZuYssJttoyV6vfaxRcIT61/h//pjQ5cD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nsqvCAAAA2wAAAA8AAAAAAAAAAAAAAAAAlwIAAGRycy9kb3du&#10;cmV2LnhtbFBLBQYAAAAABAAEAPUAAACGAwAAAAA=&#10;" path="m25,17l31,14,33,8,36,8,39,5,42,3,47,3,53,,59,3,64,5,70,11,73,17,78,8,87,5,92,3,98,,104,3,109,3,115,8,118,14,118,20,120,28,120,62,120,67,120,73,120,76,123,76,126,79,129,79,95,79,98,79,101,76,104,73,104,70,104,67,104,62,104,31,104,22,104,17,98,14,92,11,87,11,84,14,78,17,73,22,73,25,73,62,73,70,73,73,73,76,76,76,78,79,84,79,47,79,50,79,53,76,56,73,56,70,59,67,59,62,59,31,56,22,56,17,50,14,45,11,39,11,36,14,31,17,25,22,25,62,25,70,25,73,28,76,31,79,36,79,,79,2,79,5,76,8,76,8,73,11,67,11,62,11,34,11,22,11,17,8,14,8,11,5,11,2,11,,11,22,,25,,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kO1xQAA&#10;ANsAAAAPAAAAZHJzL2Rvd25yZXYueG1sRI9Ba8JAFITvQv/D8gq9mY0etKSuoQgtHoRSo0hvz+xz&#10;E5p9m2TXmP77bqHgcZiZb5hVPtpGDNT72rGCWZKCIC6drtkoOBRv02cQPiBrbByTgh/ykK8fJivM&#10;tLvxJw37YESEsM9QQRVCm0npy4os+sS1xNG7uN5iiLI3Uvd4i3DbyHmaLqTFmuNChS1tKiq/91er&#10;oJu3zh5P792hqIuvnf8wZ9cZpZ4ex9cXEIHGcA//t7dawXIJf1/i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mQ7XFAAAA2wAAAA8AAAAAAAAAAAAAAAAAlwIAAGRycy9k&#10;b3ducmV2LnhtbFBLBQYAAAAABAAEAPUAAACJAwAAAAA=&#10;" path="m25,56l34,48,42,42,50,42,56,42,65,45,70,51,76,59,79,67,79,79,79,90,73,101,65,110,56,118,48,121,39,121,31,121,25,118,17,115,11,112,11,31,11,25,11,17,11,14,8,11,8,8,6,8,3,8,,11,,8,22,,25,,25,56xm25,62l25,107,28,112,34,115,39,115,45,115,50,115,59,107,62,101,65,93,65,84,65,76,62,67,59,62,50,56,42,53,39,53,34,56,31,59,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wAAA&#10;ANsAAAAPAAAAZHJzL2Rvd25yZXYueG1sRE9Ni8IwEL0L+x/CLHgRTd2DLtUosuyCgijqeh+asa02&#10;k9ikWv+9OQgeH+97Om9NJW5U+9KyguEgAUGcWV1yruD/8Nf/BuEDssbKMil4kIf57KMzxVTbO+/o&#10;tg+5iCHsU1RQhOBSKX1WkEE/sI44cidbGwwR1rnUNd5juKnkV5KMpMGSY0OBjn4Kyi77xihYN8vH&#10;9nDNNg327HhxPLvf1cgp1f1sFxMQgdrwFr/cS61gHMfGL/EHyN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iK/wAAAANsAAAAPAAAAAAAAAAAAAAAAAJcCAABkcnMvZG93bnJl&#10;di54bWxQSwUGAAAAAAQABAD1AAAAhAMAAAAA&#10;" path="m73,0l73,45,73,53,73,59,73,62,76,65,76,67,79,67,82,67,85,67,85,70,62,79,59,79,59,62,54,67,48,73,42,76,40,76,31,79,26,76,20,73,17,70,14,65,12,56,12,48,12,14,12,8,12,6,9,3,6,,,,26,,26,51,28,59,31,65,34,67,40,67,42,67,48,65,54,62,59,56,59,14,59,8,57,3,54,3,48,,73,0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PKIxQAA&#10;ANsAAAAPAAAAZHJzL2Rvd25yZXYueG1sRI9Ra8JAEITfC/6HYwu+SL0opa2pp6hEEIRCrUgfl9w2&#10;Ceb2Qm6N6b/3CkIfh5n5hpkve1erjtpQeTYwGSegiHNvKy4MHL+2T2+ggiBbrD2TgV8KsFwMHuaY&#10;Wn/lT+oOUqgI4ZCigVKkSbUOeUkOw9g3xNH78a1DibIttG3xGuGu1tMkedEOK44LJTa0KSk/Hy7O&#10;wP55tv9w36Oik6zPRGfn9WmdGTN87FfvoIR6+Q/f2ztr4HUG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E8ojFAAAA2wAAAA8AAAAAAAAAAAAAAAAAlwIAAGRycy9k&#10;b3ducmV2LnhtbFBLBQYAAAAABAAEAPUAAACJAwAAAAA=&#10;" path="m16,40l11,37,8,31,5,26,5,23,8,14,11,6,19,3,28,,36,,42,6,56,6,59,6,59,9,56,9,47,9,50,14,50,20,50,29,45,34,39,40,28,40,25,40,19,40,16,43,14,45,14,48,16,51,19,51,22,51,28,51,39,51,45,51,50,54,56,57,59,60,59,65,56,71,50,79,45,85,36,88,25,88,14,88,5,82,2,79,,76,2,74,2,71,5,65,8,65,11,60,8,57,5,57,5,54,5,51,8,48,11,43,16,40xm28,3l22,3,19,6,16,12,16,17,16,29,19,34,25,37,28,37,33,37,36,34,39,31,42,23,39,14,36,9,33,3,28,3xm16,60l14,62,11,65,11,68,8,71,11,74,14,76,22,79,31,79,42,79,47,76,53,71,53,68,53,65,50,62,45,62,39,62,25,60,16,60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mg9vwAA&#10;ANsAAAAPAAAAZHJzL2Rvd25yZXYueG1sRE9Ni8IwEL0L/ocwgjdNFVlK17S4gqB40hVlb0MztmWb&#10;SUlirf/eHBb2+Hjf62IwrejJ+caygsU8AUFcWt1wpeDyvZulIHxA1thaJgUv8lDk49EaM22ffKL+&#10;HCoRQ9hnqKAOocuk9GVNBv3cdsSRu1tnMEToKqkdPmO4aeUyST6kwYZjQ40dbWsqf88Po2B5De6Y&#10;4uZrcVj1eLn9lK+79kpNJ8PmE0SgIfyL/9x7rSCN6+OX+ANk/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GaD2/AAAA2wAAAA8AAAAAAAAAAAAAAAAAlwIAAGRycy9kb3ducmV2&#10;LnhtbFBLBQYAAAAABAAEAPUAAACDAwAAAAA=&#10;" path="m20,11l28,6,34,,42,,45,,51,3,53,6,56,8,56,14,56,23,56,48,56,54,59,56,59,59,62,59,65,59,65,62,36,62,36,59,39,59,42,59,45,56,45,54,45,48,45,23,45,17,42,11,39,8,36,8,28,11,20,17,20,48,20,54,20,56,22,59,25,59,28,59,28,62,,62,,59,6,59,6,56,8,54,8,48,8,25,8,17,8,11,8,8,6,8,6,6,3,8,,8,,6,17,,20,,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a8wwAA&#10;ANsAAAAPAAAAZHJzL2Rvd25yZXYueG1sRI9Ba8JAFITvgv9heYI33dhDkegqKljag4eqGLw9s89k&#10;Mfs2ZLdJ/PduodDjMDPfMMt1byvRUuONYwWzaQKCOHfacKHgfNpP5iB8QNZYOSYFT/KwXg0HS0y1&#10;6/ib2mMoRISwT1FBGUKdSunzkiz6qauJo3d3jcUQZVNI3WAX4baSb0nyLi0ajgsl1rQrKX8cf6yC&#10;jKU5JJuTb122vXxkt6tx3ZdS41G/WYAI1If/8F/7UyuYz+D3S/w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fa8wwAAANsAAAAPAAAAAAAAAAAAAAAAAJcCAABkcnMvZG93&#10;bnJldi54bWxQSwUGAAAAAAQABAD1AAAAhwMAAAAA&#10;" path="m23,15l26,9,28,6,31,3,37,3,40,,43,,48,,54,3,57,9,59,15,65,6,71,3,76,,79,,85,,87,3,93,6,96,12,96,15,96,23,96,48,96,54,96,57,99,60,102,62,104,62,76,62,79,62,82,60,85,60,85,57,85,54,85,48,85,23,85,17,82,15,79,9,73,9,71,9,68,12,62,15,59,17,59,20,59,48,59,54,59,57,59,60,62,60,65,62,68,62,40,62,43,62,45,60,48,57,48,54,48,48,48,23,48,17,45,15,43,9,37,9,34,9,31,12,26,15,23,17,23,48,23,54,23,57,23,60,26,60,26,62,31,62,,62,6,62,6,60,9,60,9,57,9,54,9,48,9,26,9,17,9,12,9,9,6,9,3,9,,9,20,,23,,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vevwgAA&#10;ANsAAAAPAAAAZHJzL2Rvd25yZXYueG1sRI/RisIwFETfF/yHcAVfFk2VZSnVKEUo+qKw6gdcmmtT&#10;bW5qE7X+vVlY2MdhZs4wi1VvG/GgzteOFUwnCQji0umaKwWnYzFOQfiArLFxTApe5GG1HHwsMNPu&#10;yT/0OIRKRAj7DBWYENpMSl8asugnriWO3tl1FkOUXSV1h88It42cJcm3tFhzXDDY0tpQeT3crYLN&#10;5ZbzpvjcbYNpUeZu6r72hVKjYZ/PQQTqw3/4r73VCtIZ/H6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S96/CAAAA2wAAAA8AAAAAAAAAAAAAAAAAlwIAAGRycy9kb3du&#10;cmV2LnhtbFBLBQYAAAAABAAEAPUAAACGAwAAAAA=&#10;" path="m70,0l70,45,73,53,73,59,73,61,73,64,73,67,76,67,79,67,82,67,82,70,62,78,56,78,56,61,51,67,45,73,42,76,37,76,31,78,26,76,20,73,14,70,11,64,11,56,11,47,11,14,9,8,9,5,9,2,6,2,3,,,,26,,26,50,26,59,28,64,34,67,37,67,42,67,45,64,51,61,56,56,56,14,56,8,56,2,51,2,45,,70,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k9QwwAA&#10;ANsAAAAPAAAAZHJzL2Rvd25yZXYueG1sRI9BawIxFITvBf9DeIK3mrULraxGqZWV4q0qpcdH8tws&#10;3bwsm6irv94UCh6HmfmGmS9714gzdaH2rGAyzkAQa29qrhQc9uXzFESIyAYbz6TgSgGWi8HTHAvj&#10;L/xF512sRIJwKFCBjbEtpAzaksMw9i1x8o6+cxiT7CppOrwkuGvkS5a9Soc1pwWLLX1Y0r+7k1Og&#10;S72y61so/Y/frG/bt9x+V7lSo2H/PgMRqY+P8H/70yiY5vD3Jf0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Hk9QwwAAANsAAAAPAAAAAAAAAAAAAAAAAJcCAABkcnMvZG93&#10;bnJldi54bWxQSwUGAAAAAAQABAD1AAAAhwMAAAAA&#10;" path="m73,0l73,45,73,53,73,59,73,61,73,64,76,67,78,67,81,67,84,67,61,78,59,78,59,61,53,67,47,73,42,76,36,76,31,78,25,76,19,73,17,70,14,64,11,56,11,47,11,14,11,8,11,5,8,2,5,,,,25,,25,50,28,59,31,64,33,64,39,67,42,67,47,64,53,61,59,56,59,14,59,5,56,2,53,,47,,73,0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GiNwwAA&#10;ANsAAAAPAAAAZHJzL2Rvd25yZXYueG1sRI9Ba8JAFITvBf/D8oTe6sYqoqmrBGlBEAS1ULw9sq9J&#10;NPs27K6a/HtXEDwOM/MNM1+2phZXcr6yrGA4SEAQ51ZXXCj4Pfx8TEH4gKyxtkwKOvKwXPTe5phq&#10;e+MdXfehEBHCPkUFZQhNKqXPSzLoB7Yhjt6/dQZDlK6Q2uEtwk0tP5NkIg1WHBdKbGhVUn7eX4yC&#10;C9lTFtrtyG6KmfuejLrs79gp9d5vsy8QgdrwCj/ba61gOobHl/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iGiNwwAAANsAAAAPAAAAAAAAAAAAAAAAAJcCAABkcnMvZG93&#10;bnJldi54bWxQSwUGAAAAAAQABAD1AAAAhwMAAAAA&#10;" path="m6,9l28,,31,,31,17,36,9,42,3,48,,56,,62,,70,3,76,9,79,17,84,25,84,37,84,51,79,59,73,70,65,76,59,79,48,79,42,79,36,79,34,76,31,73,31,99,31,104,31,110,34,113,36,113,39,115,,115,3,115,8,113,11,113,14,110,14,104,14,99,14,23,14,17,14,14,14,11,11,9,8,9,6,11,6,9xm31,23l31,51,31,59,31,62,34,68,36,70,42,73,48,76,56,73,62,68,67,62,70,54,70,45,70,34,67,25,62,17,56,14,48,11,45,11,39,14,36,17,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ypTwgAA&#10;ANsAAAAPAAAAZHJzL2Rvd25yZXYueG1sRI9BawIxFITvQv9DeAVvmihY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fKlPCAAAA2wAAAA8AAAAAAAAAAAAAAAAAlwIAAGRycy9kb3du&#10;cmV2LnhtbFBLBQYAAAAABAAEAPUAAACGAwAAAAA=&#10;" path="m40,0l40,19,37,19,34,11,29,8,26,5,20,2,17,2,14,5,14,8,14,11,14,14,17,14,20,16,29,22,37,28,43,33,43,36,45,42,45,47,43,53,40,56,34,61,29,61,23,61,17,61,9,61,6,59,6,61,3,61,,61,,42,3,42,6,50,12,53,17,59,23,59,26,59,29,56,31,56,31,53,31,50,29,47,26,45,20,39,12,33,6,30,,25,,16,,11,6,5,12,,20,,26,,31,2,34,2,37,,40,0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xeaxAAA&#10;ANsAAAAPAAAAZHJzL2Rvd25yZXYueG1sRI9Pa8JAFMTvhX6H5Qm9lLrxD6VGV6lCVLxpW8+P7DMb&#10;zb4N2a2J394VCj0OM/MbZrbobCWu1PjSsYJBPwFBnDtdcqHg+yt7+wDhA7LGyjEpuJGHxfz5aYap&#10;di3v6XoIhYgQ9ikqMCHUqZQ+N2TR911NHL2TayyGKJtC6gbbCLeVHCbJu7RYclwwWNPKUH45/FoF&#10;cpMbfzxvXtv1ankZDTMcZz87pV563ecURKAu/If/2lutYDKCx5f4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sXmsQAAADbAAAADwAAAAAAAAAAAAAAAACXAgAAZHJzL2Rv&#10;d25yZXYueG1sUEsFBgAAAAAEAAQA9QAAAIgDAAAAAA==&#10;" path="m174,577l177,,,,,577,174,577xe" fillcolor="#e0e0e0" strokecolor="#e0e0e0" strokeweight="0">
              <v:path arrowok="t" o:connecttype="custom" o:connectlocs="174,577;177,0;0,0;0,577;174,577" o:connectangles="0,0,0,0,0"/>
            </v:shape>
            <v:rect id="Rectangle 698" o:spid="_x0000_s1116" style="position:absolute;left:1941;top:1891;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7zZxQAA&#10;ANsAAAAPAAAAZHJzL2Rvd25yZXYueG1sRI9Ba8JAFITvgv9heUJvZqO1pUZXEWlBUCzaen9mn0kw&#10;+zZmV43+elco9DjMzDfMeNqYUlyodoVlBb0oBkGcWl1wpuD356v7AcJ5ZI2lZVJwIwfTSbs1xkTb&#10;K2/osvWZCBB2CSrIva8SKV2ak0EX2Yo4eAdbG/RB1pnUNV4D3JSyH8fv0mDBYSHHiuY5pcft2Sh4&#10;23yvz4Ol7a0/7/uUX3enebM6KfXSaWYjEJ4a/x/+ay+0guEA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vNnFAAAA2wAAAA8AAAAAAAAAAAAAAAAAlwIAAGRycy9k&#10;b3ducmV2LnhtbFBLBQYAAAAABAAEAPUAAACJAwAAAAA=&#10;" filled="f" strokeweight=".55pt"/>
            <v:polyline id="Freeform 699" o:spid="_x0000_s1117" style="position:absolute;visibility:visible;mso-wrap-style:square;v-text-anchor:top" points="1919,1953,1919,1869,2048,1866,2048,1953"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0GHxgAA&#10;ANsAAAAPAAAAZHJzL2Rvd25yZXYueG1sRI/RasJAFETfC/2H5Rb6IrpJpaKpq5SUQrVFMfYDLtlr&#10;EszeDdlNjH/vCoU+DjNzhlmuB1OLnlpXWVYQTyIQxLnVFRcKfo+f4zkI55E11pZJwZUcrFePD0tM&#10;tL3wgfrMFyJA2CWooPS+SaR0eUkG3cQ2xME72dagD7ItpG7xEuCmli9RNJMGKw4LJTaUlpSfs84o&#10;qPYfo+N52jX70eb0HeNPFm13qVLPT8P7GwhPg/8P/7W/tILFK9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C0GHxgAAANsAAAAPAAAAAAAAAAAAAAAAAJcCAABkcnMv&#10;ZG93bnJldi54bWxQSwUGAAAAAAQABAD1AAAAigMAAAAA&#10;" filled="f" strokeweight=".55pt">
              <v:path arrowok="t" o:connecttype="custom" o:connectlocs="0,87;0,3;129,0;129,87" o:connectangles="0,0,0,0"/>
            </v:polyline>
            <v:line id="Line 700" o:spid="_x0000_s1118" style="position:absolute;visibility:visibl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Mv4Aq9AAAA3AAAAA8AAAAAAAAAAAAAAAAAoQIA&#10;AGRycy9kb3ducmV2LnhtbFBLBQYAAAAABAAEAPkAAACLAwAAAAA=&#10;" strokeweight=".55pt"/>
            <v:polyline id="Freeform 707" o:spid="_x0000_s1125" style="position:absolute;visibility:visible;mso-wrap-style:square;v-text-anchor:top" points="2483,1976,2573,1976,2573,1967,2576,1947,2579,1925,2582,1908,2587,1891,2598,1872,2610,1857,2632,1849,2632,1852,2635,1852,2641,1855,2646,1860,2655,1866,2660,1874,2666,1883,2671,1902,2674,1928,2680,1950,2680,1967,2680,1973,2758,1973"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JoTwgAA&#10;ANwAAAAPAAAAZHJzL2Rvd25yZXYueG1sRE9Ni8IwEL0v+B/CCHtbUxVXqUYRQdC9LNtV8Dg0Y1ts&#10;JjWJtf77jSDsbR7vcxarztSiJecrywqGgwQEcW51xYWCw+/2YwbCB2SNtWVS8CAPq2XvbYGptnf+&#10;oTYLhYgh7FNUUIbQpFL6vCSDfmAb4sidrTMYInSF1A7vMdzUcpQkn9JgxbGhxIY2JeWX7GYUHI+z&#10;qfu67jP+bovuEU777cRPlHrvd+s5iEBd+Be/3Dsd5y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EmhPCAAAA3AAAAA8AAAAAAAAAAAAAAAAAlwIAAGRycy9kb3du&#10;cmV2LnhtbFBLBQYAAAAABAAEAPUAAACGAwAAAAA=&#10;" filled="f" strokeweight=".55pt">
              <v:path arrowok="t" o:connecttype="custom" o:connectlocs="0,127;90,127;90,118;93,98;96,76;99,59;104,42;115,23;127,8;149,0;149,3;152,3;158,6;163,11;172,17;177,25;183,34;188,53;191,79;197,101;197,118;197,124;275,124" o:connectangles="0,0,0,0,0,0,0,0,0,0,0,0,0,0,0,0,0,0,0,0,0,0,0"/>
            </v:polyline>
            <v:polyline id="Freeform 708" o:spid="_x0000_s1126" style="position:absolute;visibility:visible;mso-wrap-style:square;v-text-anchor:top" points="2683,1973,2773,1973,2773,1964,2775,1947,2778,1925,2781,1905,2787,1888,2795,1869,2809,1855,2829,1849,2832,1849,2834,1849,2840,1852,2846,1857,2851,1863,2860,1872,2865,1883,2871,1902,2874,1925,2876,1947,2879,1964,2879,1970,2958,1970"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0ZbOwwAA&#10;ANwAAAAPAAAAZHJzL2Rvd25yZXYueG1sRE9Na8JAEL0X/A/LCN7qRik2pK5SAoIVPVRz6HHYnSZp&#10;s7NhdzXpv+8Khd7m8T5nvR1tJ27kQ+tYwWKegSDWzrRcK6guu8ccRIjIBjvHpOCHAmw3k4c1FsYN&#10;/E63c6xFCuFQoIImxr6QMuiGLIa564kT9+m8xZigr6XxOKRw28lllq2kxZZTQ4M9lQ3p7/PVKngb&#10;tC5Puzavq8NXmefOf1THZ6Vm0/H1BUSkMf6L/9x7k+ZnT3B/Jl0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0ZbOwwAAANwAAAAPAAAAAAAAAAAAAAAAAJcCAABkcnMvZG93&#10;bnJldi54bWxQSwUGAAAAAAQABAD1AAAAhwMAAAAA&#10;" filled="f" strokeweight=".55pt">
              <v:path arrowok="t" o:connecttype="custom" o:connectlocs="0,124;90,124;90,115;92,98;95,76;98,56;104,39;112,20;126,6;146,0;149,0;151,0;157,3;163,8;168,14;177,23;182,34;188,53;191,76;193,98;196,115;196,121;275,121" o:connectangles="0,0,0,0,0,0,0,0,0,0,0,0,0,0,0,0,0,0,0,0,0,0,0"/>
            </v:polyline>
            <v:shape id="Freeform 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OoSwQAA&#10;ANwAAAAPAAAAZHJzL2Rvd25yZXYueG1sRE/JasMwEL0H+g9iCr0lklsaghPZlECa5lLIdh+siWxq&#10;jYykJu7fV4VCbvN466zq0fXiSiF2njUUMwWCuPGmY6vhdNxMFyBiQjbYeyYNPxShrh4mKyyNv/Ge&#10;rodkRQ7hWKKGNqWhlDI2LTmMMz8QZ+7ig8OUYbDSBLzlcNfLZ6Xm0mHHuaHFgdYtNV+Hb6dBnd8/&#10;t7uzlS9Nsdh2u2J+tAG1fnoc35YgEo3pLv53f5g8X73C3zP5Al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zqEsEAAADcAAAADwAAAAAAAAAAAAAAAACXAgAAZHJzL2Rvd25y&#10;ZXYueG1sUEsFBgAAAAAEAAQA9QAAAIUDAAAAAA==&#10;" path="m11,34l9,31,6,28,3,23,3,17,3,12,9,6,14,,23,,31,,37,3,48,3,51,3,51,6,48,6,42,6,42,12,45,17,42,26,39,31,31,34,23,37,20,37,14,34,11,37,11,40,9,43,11,43,11,45,14,45,17,45,23,45,34,45,39,45,42,48,48,51,51,54,51,57,48,65,45,71,37,73,31,76,23,79,11,76,3,73,,71,,68,,65,,62,3,59,6,57,9,54,6,51,3,48,3,45,6,43,9,40,11,34xm23,3l20,3,14,6,14,9,11,17,14,23,17,28,20,34,25,34,28,34,31,31,34,26,34,20,34,12,31,6,28,3,23,3xm11,54l9,57,9,59,6,59,6,62,6,65,9,68,17,71,25,71,37,71,42,68,45,65,48,59,45,57,39,54,31,54,20,54,11,54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xj+xAAA&#10;ANwAAAAPAAAAZHJzL2Rvd25yZXYueG1sRI9BawIxEIXvhf6HMAUvpWbtQWRrlNJStupBqv0Bw2a6&#10;WbqZLEncjf/eCIK3Gd6b971ZrpPtxEA+tI4VzKYFCOLa6ZYbBb/Hr5cFiBCRNXaOScGZAqxXjw9L&#10;LLUb+YeGQ2xEDuFQogITY19KGWpDFsPU9cRZ+3PeYsyrb6T2OOZw28nXophLiy1ngsGePgzV/4eT&#10;zZA6Nbv9Z8Wj36bquY1mtzkapSZP6f0NRKQU7+bb9bfO9Ys5XJ/JE8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8Y/sQAAADcAAAADwAAAAAAAAAAAAAAAACXAgAAZHJzL2Rv&#10;d25yZXYueG1sUEsFBgAAAAAEAAQA9QAAAIgDAAAAAA==&#10;" path="m17,0l17,68,17,73,17,76,17,79,20,79,23,79,23,82,,82,,79,3,79,6,79,6,76,6,73,6,68,6,23,6,14,6,9,6,6,3,6,,6,14,,17,0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bwgAA&#10;ANwAAAAPAAAAZHJzL2Rvd25yZXYueG1sRE9LbsIwEN1X4g7WIHXX2O2ihRSDAKnQHRA4wDSexhHx&#10;OIoNCT19XakSu3l635ktBteIK3Wh9qzhOVMgiEtvaq40nI4fTxMQISIbbDyThhsFWMxHDzPMje/5&#10;QNciViKFcMhRg42xzaUMpSWHIfMtceK+fecwJthV0nTYp3DXyBelXqXDmlODxZbWlspzcXEatufi&#10;q19NrVr+bFoaSrPbH8JO68fxsHwHEWmId/G/+9Ok+eoN/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H8xvCAAAA3AAAAA8AAAAAAAAAAAAAAAAAlwIAAGRycy9kb3du&#10;cmV2LnhtbFBLBQYAAAAABAAEAPUAAACGAwAAAAA=&#10;" path="m25,0l34,,39,3,45,9,48,17,51,26,51,34,48,40,42,45,37,51,31,54,25,54,17,54,11,51,6,45,,37,,28,,20,3,14,8,6,14,3,20,,25,0xm22,3l20,3,17,6,14,9,11,12,11,17,8,23,11,34,14,43,20,48,28,51,31,48,37,45,39,40,39,31,39,23,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MHxgAA&#10;ANwAAAAPAAAAZHJzL2Rvd25yZXYueG1sRI9BTwIxEIXvJv6HZky4SasHYlYKEUHkoCQgB4+T7bBd&#10;2E4327Ks/945mHibyXvz3jfT+RAa1VOX6sgWHsYGFHEZXc2VhcPX2/0TqJSRHTaRycIPJZjPbm+m&#10;WLh45R31+1wpCeFUoAWfc1tonUpPAdM4tsSiHWMXMMvaVdp1eJXw0OhHYyY6YM3S4LGlV0/leX8J&#10;Fk4f28v3qubJ8X39uVz43uw254O1o7vh5RlUpiH/m/+uN07wjdDKMzKBn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CMHxgAAANwAAAAPAAAAAAAAAAAAAAAAAJcCAABkcnMv&#10;ZG93bnJldi54bWxQSwUGAAAAAAQABAD1AAAAigMAAAAA&#10;" path="m17,0l17,17,31,17,31,20,17,20,17,57,17,60,20,62,23,65,25,62,28,62,31,60,28,65,25,68,23,71,17,71,14,71,11,68,9,65,9,62,9,57,9,20,,20,3,17,6,14,9,12,11,9,14,6,17,0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I9/wwAA&#10;ANwAAAAPAAAAZHJzL2Rvd25yZXYueG1sRE9Na8JAEL0L/odlhF5ENy1UanQVERQLvTRqzmN2zAaz&#10;s2l2Nem/7xYKvc3jfc5y3dtaPKj1lWMFz9MEBHHhdMWlgtNxN3kD4QOyxtoxKfgmD+vVcLDEVLuO&#10;P+mRhVLEEPYpKjAhNKmUvjBk0U9dQxy5q2sthgjbUuoWuxhua/mSJDNpseLYYLChraHilt2tgvPr&#10;x8xkt/fjZdON89P5K8dsnyv1NOo3CxCB+vAv/nMfdJyfzOH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I9/wwAAANwAAAAPAAAAAAAAAAAAAAAAAJcCAABkcnMvZG93&#10;bnJldi54bWxQSwUGAAAAAAQABAD1AAAAhwMAAAAA&#10;" path="m20,0l20,17,31,17,31,20,20,20,20,57,20,60,23,62,25,65,28,62,31,62,31,60,34,60,31,65,28,68,25,71,20,71,17,71,14,71,11,68,11,65,11,62,9,57,9,20,,20,6,17,9,14,11,12,14,9,17,6,20,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P/DxgAA&#10;ANwAAAAPAAAAZHJzL2Rvd25yZXYueG1sRI/NbsJADITvSLzDypV6gw09VChlEyFKpfSE+GnVo5U1&#10;SdqsN80uEPr09QGJm60Zz3xe5INr1Zn60Hg2MJsmoIhLbxuuDBz2b5M5qBCRLbaeycCVAuTZeLTA&#10;1PoLb+m8i5WSEA4pGqhj7FKtQ1mTwzD1HbFoR987jLL2lbY9XiTctfopSZ61w4alocaOVjWVP7uT&#10;M7D1h/VnsVkFf3r9wOJ3/vf+hd/GPD4MyxdQkYZ4N9+uCyv4M8GXZ2QCnf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P/DxgAAANwAAAAPAAAAAAAAAAAAAAAAAJcCAABkcnMv&#10;ZG93bnJldi54bWxQSwUGAAAAAAQABAD1AAAAigMAAAAA&#10;" path="m12,0l14,,17,3,20,6,17,9,17,11,14,11,12,14,9,11,6,11,6,9,6,6,6,3,9,,12,0xm17,28l17,68,17,73,17,76,20,79,23,79,26,79,26,82,,82,,79,3,79,6,79,6,76,9,73,9,68,9,51,9,42,6,37,6,34,3,34,,34,14,28,17,28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H0hvAAA&#10;ANwAAAAPAAAAZHJzL2Rvd25yZXYueG1sRE/NDsFAEL5LvMNmJG5sK4KUJUiEmygPMOmOtnRnm+6i&#10;3t5KJG7z5fudxao1lXhS40rLCuJhBII4s7rkXMHlvBvMQDiPrLGyTAre5GC17HYWmGj74hM9U5+L&#10;EMIuQQWF93UipcsKMuiGtiYO3NU2Bn2ATS51g68Qbio5iqKJNFhyaCiwpm1B2T19GAVuTHbqZ/Gm&#10;PN5suttP71puI6X6vXY9B+Gp9X/xz33QYX4cw/eZcIFcf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UgfSG8AAAA3AAAAA8AAAAAAAAAAAAAAAAAlwIAAGRycy9kb3ducmV2Lnht&#10;bFBLBQYAAAAABAAEAPUAAACAAwAAAAA=&#10;" path="m34,0l34,17,31,17,28,12,25,6,23,3,17,3,14,3,11,6,9,9,9,12,9,14,11,17,17,20,25,23,31,28,34,34,37,40,34,45,31,51,25,54,20,54,14,54,9,54,6,51,3,51,3,54,,54,,37,3,37,6,43,9,48,14,51,20,51,23,51,25,48,28,45,28,43,28,40,25,37,20,34,14,28,9,26,3,23,,20,,14,3,9,6,3,11,,17,,20,,25,,28,3,31,,34,0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cwqwwAA&#10;ANwAAAAPAAAAZHJzL2Rvd25yZXYueG1sRE/fa8IwEH4f+D+EE/Y20xYUVxtlioJjMJgbQt+O5tYU&#10;m0tpoq3//TIY7O0+vp9XbEbbihv1vnGsIJ0lIIgrpxuuFXx9Hp6WIHxA1tg6JgV38rBZTx4KzLUb&#10;+INup1CLGMI+RwUmhC6X0leGLPqZ64gj9+16iyHCvpa6xyGG21ZmSbKQFhuODQY72hmqLqerVYDl&#10;efl8v+jjYr4ftu+vydiVb0apx+n4sgIRaAz/4j/3Ucf5aQa/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PcwqwwAAANwAAAAPAAAAAAAAAAAAAAAAAJcCAABkcnMvZG93&#10;bnJldi54bWxQSwUGAAAAAAQABAD1AAAAhwMAAAAA&#10;" path="m0,0l25,,22,,22,3,20,3,20,5,20,8,20,11,31,39,42,8,45,5,45,3,42,3,42,,39,,56,,53,3,50,3,48,5,48,8,31,53,25,53,8,8,8,5,6,5,6,3,3,3,,0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ibwAAA&#10;ANwAAAAPAAAAZHJzL2Rvd25yZXYueG1sRE/LqsIwEN0L/kOYC+40raKWXqOI4gN3PuBuh2ZuW2wm&#10;pYla/94Igrs5nOfMFq2pxJ0aV1pWEA8iEMSZ1SXnCi7nTT8B4TyyxsoyKXiSg8W825lhqu2Dj3Q/&#10;+VyEEHYpKii8r1MpXVaQQTewNXHg/m1j0AfY5FI3+AjhppLDKJpIgyWHhgJrWhWUXU83oyDT1/26&#10;TS7jeDp2h+SM293fdqhU76dd/oLw1Pqv+OPe6zA/HsH7mXCBn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lbibwAAAANwAAAAPAAAAAAAAAAAAAAAAAJcCAABkcnMvZG93bnJl&#10;di54bWxQSwUGAAAAAAQABAD1AAAAhAMAAAAA&#10;" path="m25,0l34,,39,3,45,8,50,17,50,25,50,31,48,39,45,45,39,50,34,53,25,53,20,53,11,48,8,45,3,36,,25,3,19,6,11,8,5,14,3,20,,25,0xm25,3l22,3,20,3,17,5,14,11,11,17,11,22,11,33,17,42,22,48,28,50,34,48,39,45,42,39,42,31,42,19,39,14,36,8,31,3,25,3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p4QwQAA&#10;ANwAAAAPAAAAZHJzL2Rvd25yZXYueG1sRE9Ni8IwEL0v+B/CCN40rYhINcquIHgQ0Sro3oZmbMs2&#10;k9JErf56Iwh7m8f7nNmiNZW4UeNKywriQQSCOLO65FzB8bDqT0A4j6yxskwKHuRgMe98zTDR9s57&#10;uqU+FyGEXYIKCu/rREqXFWTQDWxNHLiLbQz6AJtc6gbvIdxUchhFY2mw5NBQYE3LgrK/9GoUXNe1&#10;Ty+nX3TP5/ZsNrvVz5JipXrd9nsKwlPr/8Uf91qH+fEI3s+EC+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KeEMEAAADcAAAADwAAAAAAAAAAAAAAAACXAgAAZHJzL2Rvd25y&#10;ZXYueG1sUEsFBgAAAAAEAAQA9QAAAIUDAAAAAA==&#10;" path="m45,31l42,42,36,48,31,50,22,53,14,50,8,45,5,39,3,33,,25,3,19,5,11,8,5,17,,25,,34,,39,3,42,5,42,11,42,14,39,14,39,17,36,14,34,14,34,11,31,8,31,5,31,3,28,3,25,3,20,3,17,5,11,14,11,19,11,28,17,36,22,42,28,45,34,42,39,39,42,36,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vD5xAAA&#10;ANwAAAAPAAAAZHJzL2Rvd25yZXYueG1sRI9BawIxEIXvBf9DGKG3mt2C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Lw+cQAAADcAAAADwAAAAAAAAAAAAAAAACXAgAAZHJzL2Rv&#10;d25yZXYueG1sUEsFBgAAAAAEAAQA9QAAAIgDAAAAAA==&#10;" path="m31,45l26,48,23,50,20,50,17,53,14,53,9,53,6,50,3,45,,39,,36,3,33,6,31,11,25,20,22,31,17,31,8,28,5,26,3,20,3,17,3,14,5,14,8,14,11,14,14,11,17,9,17,6,17,3,14,3,11,6,8,9,3,14,,23,,28,,34,,37,3,40,5,40,11,40,17,40,33,40,39,40,42,42,45,45,45,48,42,48,45,42,50,37,53,34,53,31,50,31,48,31,45xm31,39l31,22,23,25,20,25,14,28,11,31,11,33,11,36,11,39,14,42,17,45,20,45,26,45,31,39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1fVwQAA&#10;ANwAAAAPAAAAZHJzL2Rvd25yZXYueG1sRE9LbsIwEN1X4g7WILErDl1AGzAIRUW0K1SaA4ziIY6I&#10;x8E2JL19jYTEbp7ed1abwbbiRj40jhXMphkI4srphmsF5e/u9R1EiMgaW8ek4I8CbNajlxXm2vX8&#10;Q7djrEUK4ZCjAhNjl0sZKkMWw9R1xIk7OW8xJuhrqT32Kdy28i3L5tJiw6nBYEeFoep8vFoFQ19m&#10;pjx/7y+fhwV+WO+LQi6UmoyH7RJEpCE+xQ/3l07zZ3O4P5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NX1cEAAADcAAAADwAAAAAAAAAAAAAAAACXAgAAZHJzL2Rvd25y&#10;ZXYueG1sUEsFBgAAAAAEAAQA9QAAAIUDAAAAAA==&#10;" path="m17,0l17,67,17,73,17,76,20,78,23,78,23,81,,81,,78,3,78,6,76,6,73,6,67,6,19,6,14,6,8,6,5,3,5,,5,14,,17,0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a/LwgAA&#10;ANwAAAAPAAAAZHJzL2Rvd25yZXYueG1sRE9Li8IwEL4L+x/CLOxNU2V9UI0igqiX9Yleh2a2LdtM&#10;ShNt9ddvBMHbfHzPmcwaU4gbVS63rKDbiUAQJ1bnnCo4HZftEQjnkTUWlknBnRzMph+tCcba1ryn&#10;28GnIoSwi1FB5n0ZS+mSjAy6ji2JA/drK4M+wCqVusI6hJtC9qJoIA3mHBoyLGmRUfJ3uBoFj/3K&#10;L8qdvvzkm+2j7uvv83G0Vurrs5mPQXhq/Fv8cq91mN8dwvOZcIG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Jr8vCAAAA3AAAAA8AAAAAAAAAAAAAAAAAlwIAAGRycy9kb3du&#10;cmV2LnhtbFBLBQYAAAAABAAEAPUAAACGAwAAAAA=&#10;" path="m19,0l19,17,31,17,31,20,19,20,19,53,19,59,19,62,22,62,25,62,28,62,31,62,31,59,33,59,31,65,28,67,22,70,19,70,16,70,14,67,11,67,11,65,8,62,8,56,8,20,,20,2,17,8,14,11,11,14,8,14,5,16,,19,0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Y3yxgAA&#10;ANwAAAAPAAAAZHJzL2Rvd25yZXYueG1sRI9La8MwEITvhf4HsYHcGtnNg+JECaU0UHpp8+h9sTa2&#10;sLUylhq7+fXdQ6G3XWZ25tvNbvStulIfXWAD+SwDRVwG67gycD7tH55AxYRssQ1MBn4owm57f7fB&#10;woaBD3Q9pkpJCMcCDdQpdYXWsazJY5yFjli0S+g9Jln7StseBwn3rX7MspX26FgaauzopaayOX57&#10;Axe9d+6ryT8Wy9vr/LZcfDar98GY6WR8XoNKNKZ/89/1mxX8XGjlGZlAb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KY3yxgAAANwAAAAPAAAAAAAAAAAAAAAAAJcCAABkcnMv&#10;ZG93bnJldi54bWxQSwUGAAAAAAQABAD1AAAAigMAAAAA&#10;" path="m17,0l17,11,23,5,28,,31,,34,,37,,40,3,40,5,40,8,37,11,34,11,31,8,28,8,26,8,23,8,20,11,17,17,17,39,20,45,20,48,23,50,26,50,28,50,28,53,,53,,50,3,50,6,50,9,48,9,45,9,39,9,19,9,14,9,8,6,5,3,5,,5,17,0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r8xAAA&#10;ANwAAAAPAAAAZHJzL2Rvd25yZXYueG1sRI9BawIxEIXvBf9DGKG3mt0exK5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6/MQAAADcAAAADwAAAAAAAAAAAAAAAACXAgAAZHJzL2Rv&#10;d25yZXYueG1sUEsFBgAAAAAEAAQA9QAAAIgDAAAAAA==&#10;" path="m31,45l26,48,23,50,20,50,17,53,15,53,9,53,3,50,3,45,,39,,36,3,33,6,31,12,25,20,22,31,17,29,8,29,5,26,3,20,3,17,3,15,5,15,8,15,11,12,14,12,17,9,17,6,17,3,14,3,11,6,8,9,3,15,,23,,29,,34,,37,3,40,5,40,11,40,17,40,33,40,39,40,42,40,45,43,45,45,45,48,42,48,45,43,50,37,53,34,53,31,50,31,48,31,45xm31,39l31,22,23,25,20,25,15,28,12,31,12,33,12,36,12,39,15,42,17,45,20,45,23,45,31,39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VKuxAAA&#10;ANwAAAAPAAAAZHJzL2Rvd25yZXYueG1sRI9Bi8JADIXvC/6HIYK3daoHkeooriB4ENmtgnoLndiW&#10;7WRKZ9Suv35zELwlvJf3vsyXnavVndpQeTYwGiagiHNvKy4MHA+bzymoEJEt1p7JwB8FWC56H3NM&#10;rX/wD92zWCgJ4ZCigTLGJtU65CU5DEPfEIt29a3DKGtbaNviQ8JdrcdJMtEOK5aGEhtal5T/Zjdn&#10;4LZtYnY9XTA8n/uz231vvtY0MmbQ71YzUJG6+Da/rrdW8MeCL8/IBHr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VSrsQAAADcAAAADwAAAAAAAAAAAAAAAACXAgAAZHJzL2Rv&#10;d25yZXYueG1sUEsFBgAAAAAEAAQA9QAAAIgDAAAAAA==&#10;" path="m45,31l42,42,36,48,28,50,22,53,14,50,5,45,3,39,,33,,25,,19,3,11,8,5,14,,25,,31,,36,3,39,5,42,11,42,14,39,14,36,17,34,14,31,11,31,8,31,5,28,3,25,3,22,3,17,3,14,5,11,14,11,19,11,28,14,36,19,42,28,45,31,42,36,39,39,36,42,31,45,31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mkwgAA&#10;ANwAAAAPAAAAZHJzL2Rvd25yZXYueG1sRE9La8JAEL4L/Q/LFLyZTSIWia7BthR6EEpj8DxkxzzM&#10;zqbZrab/vlsoeJuP7znbfDK9uNLoWssKkigGQVxZ3XKtoDy+LdYgnEfW2FsmBT/kIN89zLaYaXvj&#10;T7oWvhYhhF2GChrvh0xKVzVk0EV2IA7c2Y4GfYBjLfWItxBuepnG8ZM02HJoaHCgl4aqS/FtFDzb&#10;DpclF6cPaVrZrezXoXpFpeaP034DwtPk7+J/97sO89ME/p4JF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9maTCAAAA3AAAAA8AAAAAAAAAAAAAAAAAlwIAAGRycy9kb3du&#10;cmV2LnhtbFBLBQYAAAAABAAEAPUAAACGAwAAAAA=&#10;" path="m17,0l17,17,28,17,28,20,17,20,17,53,17,59,20,62,23,62,26,62,28,62,28,59,31,59,28,65,26,67,23,70,17,70,14,70,12,67,9,65,9,62,9,56,9,20,,20,3,17,6,14,9,11,12,8,14,5,17,0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RcwQAA&#10;ANwAAAAPAAAAZHJzL2Rvd25yZXYueG1sRE9Li8IwEL4v+B/CCN7W1CKyVKNIwfW1l3UFr0MzpsVm&#10;Upqs1n9vBMHbfHzPmS06W4srtb5yrGA0TEAQF05XbBQc/1afXyB8QNZYOyYFd/KwmPc+Zphpd+Nf&#10;uh6CETGEfYYKyhCaTEpflGTRD11DHLmzay2GCFsjdYu3GG5rmSbJRFqsODaU2FBeUnE5/FsFm/Vu&#10;P/7ehny0NktTnXw+oZ9cqUG/W05BBOrCW/xyb3Scn6bwfCZe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iUXMEAAADcAAAADwAAAAAAAAAAAAAAAACXAgAAZHJzL2Rvd25y&#10;ZXYueG1sUEsFBgAAAAAEAAQA9QAAAIUDAAAAAA==&#10;" path="m17,11l23,6,28,3,34,,39,,42,3,45,6,48,9,48,14,48,20,48,42,48,45,48,51,51,51,53,54,56,54,31,54,34,54,37,51,37,48,39,45,39,42,39,20,37,14,37,11,34,9,31,9,23,9,17,14,17,42,17,48,17,51,20,51,20,54,23,54,,54,3,54,6,51,6,48,6,42,6,23,6,14,6,11,6,9,3,9,3,6,,9,,6,14,,17,,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l25,51,23,54,20,54,17,54,14,56,9,54,6,51,3,48,,42,3,40,3,37,6,31,11,28,20,25,31,20,31,17,31,11,28,9,25,6,23,3,17,6,14,9,14,11,14,14,14,17,11,20,9,20,6,20,3,17,3,14,6,9,9,6,14,3,23,,28,,34,3,37,6,39,9,39,11,39,17,39,37,39,42,42,45,42,48,45,48,45,45,48,45,48,48,42,54,37,56,34,54,31,51,31,45xm31,42l31,23,23,25,20,28,17,31,14,34,11,37,11,40,11,42,14,45,17,48,20,48,25,48,31,42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UMwQAA&#10;ANwAAAAPAAAAZHJzL2Rvd25yZXYueG1sRE/bisIwEH0X9h/CLPimqRdEukZZFgQVH7TuBwzN2BSb&#10;SUmiVr/eLCz4NodzncWqs424kQ+1YwWjYQaCuHS65krB72k9mIMIEVlj45gUPCjAavnRW2Cu3Z2P&#10;dCtiJVIIhxwVmBjbXMpQGrIYhq4lTtzZeYsxQV9J7fGewm0jx1k2kxZrTg0GW/oxVF6Kq1VwrJ7e&#10;j/aHyTR2153ZzLjYPlmp/mf3/QUiUhff4n/3Rqf54yn8PZMu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Z1DMEAAADcAAAADwAAAAAAAAAAAAAAAACXAgAAZHJzL2Rvd25y&#10;ZXYueG1sUEsFBgAAAAAEAAQA9QAAAIUDAAAAAA==&#10;" path="m31,0l31,20,28,11,26,9,23,6,17,3,14,6,12,6,9,9,9,11,9,14,9,17,12,20,17,20,26,25,31,28,34,34,37,40,34,45,31,51,26,54,17,56,14,54,6,54,3,54,3,56,,56,,37,3,37,3,42,9,48,14,51,17,51,23,51,26,48,28,42,26,40,26,37,20,34,14,31,6,25,3,23,,20,,14,3,9,6,6,12,3,17,,20,,26,3,28,3,31,3,31,0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5OjwQAA&#10;ANwAAAAPAAAAZHJzL2Rvd25yZXYueG1sRE9Na8JAEL0L/Q/LFLzpJoK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uTo8EAAADcAAAADwAAAAAAAAAAAAAAAACXAgAAZHJzL2Rvd25y&#10;ZXYueG1sUEsFBgAAAAAEAAQA9QAAAIUDAAAAAA==&#10;" path="m31,45l26,51,23,54,20,54,17,54,14,56,9,54,6,51,3,48,,42,3,40,3,37,6,31,12,28,20,25,31,20,31,17,31,11,29,9,26,6,20,3,17,6,14,9,14,11,14,14,14,17,12,20,9,20,6,20,3,17,3,14,6,9,9,6,14,3,23,,29,,34,3,37,6,40,9,40,11,40,17,40,37,40,42,43,45,43,48,45,48,45,45,48,45,48,48,43,54,37,56,34,54,31,51,31,45xm31,42l31,23,23,25,20,28,17,31,14,34,12,37,12,40,12,42,14,45,17,48,20,48,26,48,31,42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R/LvwAA&#10;ANwAAAAPAAAAZHJzL2Rvd25yZXYueG1sRE/bisIwEH1f8B/CCPuyaGIVkWoUFQVfvXzA0IxtsZmU&#10;JNr695uFBd/mcK6z2vS2ES/yoXasYTJWIIgLZ2ouNdyux9ECRIjIBhvHpOFNATbrwdcKc+M6PtPr&#10;EkuRQjjkqKGKsc2lDEVFFsPYtcSJuztvMSboS2k8dincNjJTai4t1pwaKmxpX1HxuDythun0caBs&#10;Num24bbr1I+X6n6UWn8P++0SRKQ+fsT/7pNJ87M5/D2TLpD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BH8u/AAAA3AAAAA8AAAAAAAAAAAAAAAAAlwIAAGRycy9kb3ducmV2&#10;LnhtbFBLBQYAAAAABAAEAPUAAACDAwAAAAA=&#10;" path="m16,0l16,70,16,73,16,76,16,79,19,79,19,82,22,82,,82,2,82,2,79,5,79,5,76,5,73,5,70,5,23,5,14,5,11,5,8,2,8,,8,,6,14,,16,0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V2wgAA&#10;ANwAAAAPAAAAZHJzL2Rvd25yZXYueG1sRE9Li8IwEL4L/ocwwt40VVZXqlFEEPWyPtHr0My2ZZtJ&#10;aaKt/vqNIOxtPr7nTOeNKcSdKpdbVtDvRSCIE6tzThWcT6vuGITzyBoLy6TgQQ7ms3ZrirG2NR/o&#10;fvSpCCHsYlSQeV/GUrokI4OuZ0viwP3YyqAPsEqlrrAO4aaQgygaSYM5h4YMS1pmlPweb0bB87D2&#10;y3Kvr9/5dvesh/rzchpvlProNIsJCE+N/xe/3Rsd5g++4PVMuE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lZXbCAAAA3AAAAA8AAAAAAAAAAAAAAAAAlwIAAGRycy9kb3du&#10;cmV2LnhtbFBLBQYAAAAABAAEAPUAAACGAwAAAAA=&#10;" path="m19,0l19,17,31,17,31,20,19,20,19,54,19,56,19,59,22,62,25,62,28,62,31,59,33,59,31,62,28,68,22,68,19,70,17,68,14,68,11,65,8,59,8,56,8,20,,20,,17,3,17,8,14,11,11,14,6,14,3,17,,19,0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HuqxQAA&#10;ANwAAAAPAAAAZHJzL2Rvd25yZXYueG1sRI9BSwNBDIXvQv/DkII3m20PKmunpZQKHoRiFbzGnXR3&#10;253MMjPtrv56cxC8JbyX974s16PvzJVjaoNYmM8KMCxVcK3UFj7en+8ewaRM4qgLwha+OcF6NblZ&#10;UunCIG98PeTaaIikkiw0OfclYqoa9pRmoWdR7Riip6xrrNFFGjTcd7goinv01Io2NNTztuHqfLh4&#10;CyinzxPG1znt9g+XYcBj+vnaW3s7HTdPYDKP+d/8d/3iFH+htPqMTo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Ee6rFAAAA3AAAAA8AAAAAAAAAAAAAAAAAlwIAAGRycy9k&#10;b3ducmV2LnhtbFBLBQYAAAAABAAEAPUAAACJAwAAAAA=&#10;" path="m20,0l20,14,23,6,29,3,31,,34,,37,3,40,6,40,9,40,11,37,14,34,14,31,11,29,9,26,9,26,11,23,14,20,20,20,42,20,45,20,48,20,51,23,51,26,54,29,54,,54,6,54,6,51,9,51,9,48,9,45,9,42,9,23,9,14,9,11,9,9,6,9,6,6,3,9,,6,17,,20,0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Iy1wgAA&#10;ANwAAAAPAAAAZHJzL2Rvd25yZXYueG1sRE9Ni8IwEL0L/ocwwt40tYdFq1FWQfDiitVlr2Mz2xab&#10;SW2idv31RhC8zeN9znTemkpcqXGlZQXDQQSCOLO65FzBYb/qj0A4j6yxskwK/snBfNbtTDHR9sY7&#10;uqY+FyGEXYIKCu/rREqXFWTQDWxNHLg/2xj0ATa51A3eQripZBxFn9JgyaGhwJqWBWWn9GIUjO/r&#10;bR7vjzv+PW1+lnaRfp9dqtRHr/2agPDU+rf45V7rMD8e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8jLXCAAAA3AAAAA8AAAAAAAAAAAAAAAAAlwIAAGRycy9kb3du&#10;cmV2LnhtbFBLBQYAAAAABAAEAPUAAACGAwAAAAA=&#10;" path="m31,45l25,51,22,54,19,54,16,54,14,56,8,54,5,51,2,48,,42,,40,2,37,5,31,11,28,19,25,31,20,31,17,31,11,28,9,25,6,19,3,16,6,14,6,14,9,14,11,14,14,14,17,11,20,8,20,5,20,2,17,2,14,5,9,8,6,14,3,22,,28,,33,3,36,6,39,9,39,11,39,17,39,37,39,42,39,45,42,45,42,48,45,48,45,45,47,45,47,48,42,54,36,56,33,54,31,54,31,51,31,45xm31,42l31,23,22,25,19,28,14,31,14,34,11,37,11,40,11,42,14,45,16,48,19,48,25,48,31,42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2qcxgAA&#10;ANwAAAAPAAAAZHJzL2Rvd25yZXYueG1sRI9Ba8JAEIXvBf/DMoKXUjdaKCV1FVEED7ZQLdjjkJ0m&#10;wexs3F1j/Pedg+BthvfmvW9mi941qqMQa88GJuMMFHHhbc2lgZ/D5uUdVEzIFhvPZOBGERbzwdMM&#10;c+uv/E3dPpVKQjjmaKBKqc21jkVFDuPYt8Si/fngMMkaSm0DXiXcNXqaZW/aYc3SUGFLq4qK0/7i&#10;DOymdOza8Htcb/358KnL5/Vu+WXMaNgvP0Al6tPDfL/eWsF/FXx5RibQ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f2qcxgAAANwAAAAPAAAAAAAAAAAAAAAAAJcCAABkcnMv&#10;ZG93bnJldi54bWxQSwUGAAAAAAQABAD1AAAAigMAAAAA&#10;" path="m45,34l42,42,37,51,31,54,22,56,14,54,6,48,3,42,,37,,28,,20,3,14,8,9,17,3,25,,31,3,37,6,42,9,42,14,42,17,39,17,37,17,34,17,34,14,31,14,31,11,31,9,28,6,25,6,22,3,20,6,14,9,11,14,11,23,11,31,14,40,20,45,28,45,34,45,37,42,39,40,42,31,45,34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BYAwgAA&#10;ANwAAAAPAAAAZHJzL2Rvd25yZXYueG1sRE/NasJAEL4LfYdlCt7qxlhsTV2lFYS24KHWBxiyYzY0&#10;OxOya4w+fbdQ8DYf3+8s14NvVE9dqIUNTCcZKOJSbM2VgcP39uEZVIjIFhthMnChAOvV3WiJhZUz&#10;f1G/j5VKIRwKNOBibAutQ+nIY5hIS5y4o3QeY4JdpW2H5xTuG51n2Vx7rDk1OGxp46j82Z+8gWMt&#10;W/mgYbf4fMplnru362PvjBnfD68voCIN8Sb+d7/bNH82hb9n0gV6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MFgDCAAAA3AAAAA8AAAAAAAAAAAAAAAAAlwIAAGRycy9kb3du&#10;cmV2LnhtbFBLBQYAAAAABAAEAPUAAACGAwAAAAA=&#10;" path="m16,0l16,17,30,17,30,20,16,20,16,54,16,56,19,59,19,62,22,62,25,62,28,62,28,59,30,59,30,62,25,68,22,68,16,70,14,68,11,65,8,65,8,59,8,56,8,20,,20,,17,2,17,5,14,8,11,11,6,14,3,16,0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kJKwwAA&#10;ANwAAAAPAAAAZHJzL2Rvd25yZXYueG1sRE9Na8JAEL0L/odlCl6kbmJBJXUVKUR6qFCj3ofsNBvM&#10;zobs1qT99V2h4G0e73PW28E24kadrx0rSGcJCOLS6ZorBedT/rwC4QOyxsYxKfghD9vNeLTGTLue&#10;j3QrQiViCPsMFZgQ2kxKXxqy6GeuJY7cl+sshgi7SuoO+xhuGzlPkoW0WHNsMNjSm6HyWnxbBbn5&#10;6OUnyeJ4WV7z6WWa/h72qVKTp2H3CiLQEB7if/e7jvNf5nB/Jl4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qkJKwwAAANwAAAAPAAAAAAAAAAAAAAAAAJcCAABkcnMvZG93&#10;bnJldi54bWxQSwUGAAAAAAQABAD1AAAAhwMAAAAA&#10;" path="m0,70l0,214,208,214,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ufRwwAA&#10;ANwAAAAPAAAAZHJzL2Rvd25yZXYueG1sRE9Na8JAEL0L/odlCl6kblJBS+oqUkjxYEFjvQ/ZaTaY&#10;nQ3ZrUn7692C4G0e73NWm8E24kqdrx0rSGcJCOLS6ZorBV+n/PkVhA/IGhvHpOCXPGzW49EKM+16&#10;PtK1CJWIIewzVGBCaDMpfWnIop+5ljhy366zGCLsKqk77GO4beRLkiykxZpjg8GW3g2Vl+LHKsjN&#10;vpcHksXxvLzk0/M0/fv8SJWaPA3bNxCBhvAQ3907HefP5/D/TLx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5ufRwwAAANwAAAAPAAAAAAAAAAAAAAAAAJcCAABkcnMvZG93&#10;bnJldi54bWxQSwUGAAAAAAQABAD1AAAAhwMAAAAA&#10;" path="m205,214l208,,,,,138,205,214xe" fillcolor="black" strokeweight="0">
              <v:path arrowok="t" o:connecttype="custom" o:connectlocs="205,214;208,0;0,0;0,138;205,214" o:connectangles="0,0,0,0,0"/>
            </v:shape>
            <v:polyline id="Freeform 738" o:spid="_x0000_s1156" style="position:absolute;visibility:visible;mso-wrap-style:square;v-text-anchor:top" points="1994,1306,1997,1092,1789,1092,1789,1230,1994,1306"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zwowQAA&#10;ANwAAAAPAAAAZHJzL2Rvd25yZXYueG1sRE9Li8IwEL4v+B/CCN7W1Mf6qEYRseyeRK0Xb0MztsVm&#10;Upqo9d+bhYW9zcf3nOW6NZV4UONKywoG/QgEcWZ1ybmCc5p8zkA4j6yxskwKXuRgvep8LDHW9slH&#10;epx8LkIIuxgVFN7XsZQuK8ig69uaOHBX2xj0ATa51A0+Q7ip5DCKJtJgyaGhwJq2BWW3090osF96&#10;czFJesRDspul8zvvp/5bqV633SxAeGr9v/jP/aPD/NEYfp8JF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bs8KMEAAADcAAAADwAAAAAAAAAAAAAAAACXAgAAZHJzL2Rvd25y&#10;ZXYueG1sUEsFBgAAAAAEAAQA9QAAAIUDAAAAAA==&#10;" filled="f" strokeweight=".55pt">
              <v:path arrowok="t" o:connecttype="custom" o:connectlocs="205,214;208,0;0,0;0,138;205,214" o:connectangles="0,0,0,0,0"/>
            </v:polyline>
          </v:group>
        </w:pict>
      </w:r>
      <w:r>
        <w:rPr>
          <w:noProof/>
          <w:lang w:val="en-GB" w:eastAsia="en-GB"/>
        </w:rPr>
      </w:r>
      <w:r>
        <w:rPr>
          <w:noProof/>
          <w:lang w:val="en-GB" w:eastAsia="en-GB"/>
        </w:rPr>
        <w:pict w14:anchorId="35586A2F">
          <v:rect id="AutoShape 4" o:spid="_x0000_s1162" style="width:223.25pt;height:138.2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14:paraId="34125627" w14:textId="77777777" w:rsidR="00EB376E" w:rsidRPr="0033735D" w:rsidRDefault="00EB376E" w:rsidP="00B47930">
      <w:pPr>
        <w:pStyle w:val="FigureCaption0"/>
      </w:pPr>
      <w:bookmarkStart w:id="1"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1"/>
      <w:r w:rsidRPr="0033735D">
        <w:t xml:space="preserve">: </w:t>
      </w:r>
      <w:r w:rsidRPr="0033735D">
        <w:rPr>
          <w:i/>
        </w:rPr>
        <w:t>Schematic diagram of speech production.</w:t>
      </w:r>
    </w:p>
    <w:p w14:paraId="3E7FEAC3" w14:textId="77777777" w:rsidR="009D0299" w:rsidRPr="0033735D" w:rsidRDefault="009D0299" w:rsidP="009D0299">
      <w:pPr>
        <w:pStyle w:val="Heading2"/>
      </w:pPr>
      <w:r w:rsidRPr="0033735D">
        <w:t>Equations</w:t>
      </w:r>
    </w:p>
    <w:p w14:paraId="4C5E1773" w14:textId="77777777" w:rsidR="009D0299" w:rsidRPr="0033735D" w:rsidRDefault="009D0299" w:rsidP="009D0299">
      <w:pPr>
        <w:pStyle w:val="BodyText"/>
      </w:pPr>
      <w:r w:rsidRPr="0033735D">
        <w:t xml:space="preserve">Equations should be placed on separate lines and numbered. Examples of equations are given below. Particularly, </w:t>
      </w:r>
    </w:p>
    <w:p w14:paraId="50B68419" w14:textId="77777777" w:rsidR="009D0299" w:rsidRPr="0033735D" w:rsidRDefault="009D0299" w:rsidP="009D0299">
      <w:pPr>
        <w:pStyle w:val="Equation"/>
      </w:pPr>
      <w:r w:rsidRPr="0033735D">
        <w:tab/>
      </w:r>
      <w:r w:rsidRPr="0033735D">
        <w:rPr>
          <w:position w:val="-10"/>
        </w:rPr>
        <w:object w:dxaOrig="1160" w:dyaOrig="279" w14:anchorId="1BEE6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75pt;height:14.25pt" o:ole="" fillcolor="window">
            <v:imagedata r:id="rId10" o:title=""/>
          </v:shape>
          <o:OLEObject Type="Embed" ProgID="Equation.3" ShapeID="_x0000_i1026" DrawAspect="Content" ObjectID="_1482962756" r:id="rId11"/>
        </w:object>
      </w:r>
      <w:r w:rsidRPr="0033735D">
        <w:tab/>
        <w:t>(1)</w:t>
      </w:r>
    </w:p>
    <w:p w14:paraId="04F68D73" w14:textId="77777777" w:rsidR="009D0299" w:rsidRPr="0033735D" w:rsidRDefault="009D0299" w:rsidP="009D0299">
      <w:pPr>
        <w:pStyle w:val="BodyText"/>
      </w:pPr>
      <w:proofErr w:type="gramStart"/>
      <w:r w:rsidRPr="0033735D">
        <w:t>where</w:t>
      </w:r>
      <w:proofErr w:type="gramEnd"/>
      <w:r w:rsidRPr="0033735D">
        <w:t xml:space="preserve"> </w:t>
      </w:r>
      <w:r w:rsidRPr="0033735D">
        <w:rPr>
          <w:position w:val="-10"/>
        </w:rPr>
        <w:object w:dxaOrig="480" w:dyaOrig="300" w14:anchorId="246A8B1F">
          <v:shape id="_x0000_i1027" type="#_x0000_t75" style="width:24.55pt;height:14.8pt" o:ole="" fillcolor="window">
            <v:imagedata r:id="rId12" o:title=""/>
          </v:shape>
          <o:OLEObject Type="Embed" ProgID="Equation.3" ShapeID="_x0000_i1027" DrawAspect="Content" ObjectID="_1482962757" r:id="rId13"/>
        </w:object>
      </w:r>
      <w:r w:rsidRPr="0033735D">
        <w:t xml:space="preserve"> is a special warping function</w:t>
      </w:r>
    </w:p>
    <w:p w14:paraId="019D2A81" w14:textId="77777777" w:rsidR="001C30BD" w:rsidRDefault="001C30BD" w:rsidP="001C30BD">
      <w:pPr>
        <w:pStyle w:val="Equation"/>
      </w:pPr>
      <w:r w:rsidRPr="0033735D">
        <w:tab/>
      </w:r>
      <w:r w:rsidRPr="0033735D">
        <w:rPr>
          <w:position w:val="-30"/>
        </w:rPr>
        <w:object w:dxaOrig="3220" w:dyaOrig="720" w14:anchorId="2667E5E7">
          <v:shape id="_x0000_i1028" type="#_x0000_t75" style="width:127.8pt;height:27.9pt" o:ole="">
            <v:imagedata r:id="rId14" o:title=""/>
          </v:shape>
          <o:OLEObject Type="Embed" ProgID="Equation.3" ShapeID="_x0000_i1028" DrawAspect="Content" ObjectID="_1482962758" r:id="rId15"/>
        </w:object>
      </w:r>
      <w:r w:rsidRPr="0033735D">
        <w:tab/>
        <w:t>(2)</w:t>
      </w:r>
    </w:p>
    <w:p w14:paraId="05745369" w14:textId="77777777" w:rsidR="00EB376E" w:rsidRPr="0033735D" w:rsidRDefault="00EB376E" w:rsidP="00F82A60">
      <w:pPr>
        <w:pStyle w:val="BodyText"/>
      </w:pPr>
      <w:r w:rsidRPr="0033735D">
        <w:t>A residue theorem states that</w:t>
      </w:r>
    </w:p>
    <w:p w14:paraId="5AB08DA1" w14:textId="77777777" w:rsidR="00EB376E" w:rsidRDefault="00EB376E" w:rsidP="00EB376E">
      <w:pPr>
        <w:pStyle w:val="Equation"/>
      </w:pPr>
      <w:r w:rsidRPr="0033735D">
        <w:tab/>
      </w:r>
      <w:r w:rsidRPr="0033735D">
        <w:rPr>
          <w:position w:val="-30"/>
        </w:rPr>
        <w:object w:dxaOrig="2540" w:dyaOrig="580" w14:anchorId="7AEB86E3">
          <v:shape id="_x0000_i1029" type="#_x0000_t75" style="width:126.4pt;height:27.9pt" o:ole="" fillcolor="window">
            <v:imagedata r:id="rId16" o:title=""/>
          </v:shape>
          <o:OLEObject Type="Embed" ProgID="Equation.3" ShapeID="_x0000_i1029" DrawAspect="Content" ObjectID="_1482962759" r:id="rId17"/>
        </w:object>
      </w:r>
      <w:r w:rsidRPr="0033735D">
        <w:tab/>
        <w:t>(3)</w:t>
      </w:r>
    </w:p>
    <w:p w14:paraId="42363E73" w14:textId="77777777" w:rsidR="00EB376E" w:rsidRPr="0033735D" w:rsidRDefault="00EB376E" w:rsidP="00F82A60">
      <w:pPr>
        <w:pStyle w:val="BodyText"/>
      </w:pPr>
      <w:r w:rsidRPr="0033735D">
        <w:t>Applying (3) to (1), it is quite straightforward to see that</w:t>
      </w:r>
    </w:p>
    <w:p w14:paraId="36069E04" w14:textId="77777777" w:rsidR="00EB376E" w:rsidRPr="0033735D" w:rsidRDefault="00EB376E" w:rsidP="00EB376E">
      <w:pPr>
        <w:pStyle w:val="Equation"/>
      </w:pPr>
      <w:r w:rsidRPr="0033735D">
        <w:tab/>
      </w:r>
      <w:r w:rsidRPr="0033735D">
        <w:rPr>
          <w:position w:val="-6"/>
        </w:rPr>
        <w:object w:dxaOrig="680" w:dyaOrig="240" w14:anchorId="38A2A69B">
          <v:shape id="_x0000_i1030" type="#_x0000_t75" style="width:32.35pt;height:12.3pt" o:ole="" fillcolor="window">
            <v:imagedata r:id="rId18" o:title=""/>
          </v:shape>
          <o:OLEObject Type="Embed" ProgID="Equation.3" ShapeID="_x0000_i1030" DrawAspect="Content" ObjectID="_1482962760" r:id="rId19"/>
        </w:object>
      </w:r>
      <w:r w:rsidRPr="0033735D">
        <w:tab/>
        <w:t>(4)</w:t>
      </w:r>
    </w:p>
    <w:p w14:paraId="36E8C9EF" w14:textId="77777777" w:rsidR="00EB376E" w:rsidRPr="0033735D" w:rsidRDefault="00EB376E" w:rsidP="00EB376E">
      <w:pPr>
        <w:pStyle w:val="BodyTextNext"/>
      </w:pPr>
      <w:r w:rsidRPr="0033735D">
        <w:t xml:space="preserve">Finally we have proven the secret theorem of all speech sciences. No more </w:t>
      </w:r>
      <w:proofErr w:type="gramStart"/>
      <w:r w:rsidRPr="0033735D">
        <w:t>math</w:t>
      </w:r>
      <w:proofErr w:type="gramEnd"/>
      <w:r w:rsidRPr="0033735D">
        <w:t xml:space="preserve"> is needed to show how useful the result is!</w:t>
      </w:r>
    </w:p>
    <w:p w14:paraId="1B979E6F" w14:textId="77777777" w:rsidR="003B4333" w:rsidRDefault="00DB45E1" w:rsidP="00EB376E">
      <w:pPr>
        <w:pStyle w:val="Heading2"/>
      </w:pPr>
      <w:r w:rsidRPr="00DB45E1">
        <w:rPr>
          <w:lang w:val="en-GB"/>
        </w:rPr>
        <w:lastRenderedPageBreak/>
        <w:t>I</w:t>
      </w:r>
      <w:r>
        <w:rPr>
          <w:lang w:val="en-GB"/>
        </w:rPr>
        <w:t xml:space="preserve">nformation for </w:t>
      </w:r>
      <w:r w:rsidR="00303038" w:rsidRPr="00303038">
        <w:t>Word</w:t>
      </w:r>
      <w:r w:rsidR="00303038">
        <w:t xml:space="preserve"> </w:t>
      </w:r>
      <w:r w:rsidRPr="00DB45E1">
        <w:rPr>
          <w:lang w:val="en-GB"/>
        </w:rPr>
        <w:t>users only</w:t>
      </w:r>
    </w:p>
    <w:p w14:paraId="22A5BC2D"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4B30D87F" w14:textId="77777777"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14:paraId="2BEE6B49" w14:textId="77777777"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430AAC52"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969F9D" w14:textId="77777777" w:rsidR="00AD0531" w:rsidRPr="00DB45E1" w:rsidRDefault="00AD0531" w:rsidP="00460EEA">
            <w:pPr>
              <w:rPr>
                <w:lang w:val="en-GB"/>
              </w:rPr>
            </w:pPr>
            <w:r w:rsidRPr="00DB45E1">
              <w:rPr>
                <w:lang w:val="en-GB"/>
              </w:rPr>
              <w:t xml:space="preserve">Style Name </w:t>
            </w:r>
          </w:p>
        </w:tc>
        <w:tc>
          <w:tcPr>
            <w:tcW w:w="0" w:type="auto"/>
          </w:tcPr>
          <w:p w14:paraId="517650E8"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52DE50C3" wp14:editId="35CD3B7B">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25D0555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81B00A" w14:textId="77777777" w:rsidR="00AD0531" w:rsidRPr="00B50090" w:rsidRDefault="00AD0531" w:rsidP="00460EEA">
            <w:pPr>
              <w:rPr>
                <w:b w:val="0"/>
                <w:lang w:val="en-GB"/>
              </w:rPr>
            </w:pPr>
            <w:r w:rsidRPr="00B50090">
              <w:rPr>
                <w:b w:val="0"/>
                <w:lang w:val="en-GB"/>
              </w:rPr>
              <w:t xml:space="preserve">Title </w:t>
            </w:r>
          </w:p>
        </w:tc>
        <w:tc>
          <w:tcPr>
            <w:tcW w:w="0" w:type="auto"/>
          </w:tcPr>
          <w:p w14:paraId="094B38D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58035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6BE27" w14:textId="77777777" w:rsidR="00AD0531" w:rsidRPr="00B50090" w:rsidRDefault="00AD0531" w:rsidP="00460EEA">
            <w:pPr>
              <w:rPr>
                <w:b w:val="0"/>
                <w:lang w:val="en-GB"/>
              </w:rPr>
            </w:pPr>
            <w:r w:rsidRPr="00B50090">
              <w:rPr>
                <w:b w:val="0"/>
                <w:lang w:val="en-GB"/>
              </w:rPr>
              <w:t>Author</w:t>
            </w:r>
          </w:p>
        </w:tc>
        <w:tc>
          <w:tcPr>
            <w:tcW w:w="0" w:type="auto"/>
          </w:tcPr>
          <w:p w14:paraId="3499A5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5EB19667"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2293D0CC" w14:textId="77777777" w:rsidR="00AD0531" w:rsidRPr="00B50090" w:rsidRDefault="00AD0531" w:rsidP="00460EEA">
            <w:pPr>
              <w:rPr>
                <w:b w:val="0"/>
                <w:lang w:val="en-GB"/>
              </w:rPr>
            </w:pPr>
            <w:r w:rsidRPr="00B50090">
              <w:rPr>
                <w:b w:val="0"/>
                <w:lang w:val="en-GB"/>
              </w:rPr>
              <w:t>Affiliation</w:t>
            </w:r>
          </w:p>
        </w:tc>
        <w:tc>
          <w:tcPr>
            <w:tcW w:w="0" w:type="auto"/>
          </w:tcPr>
          <w:p w14:paraId="1BBDE2C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4393191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E3CA67" w14:textId="77777777" w:rsidR="00AD0531" w:rsidRPr="00B50090" w:rsidRDefault="00AD0531" w:rsidP="00460EEA">
            <w:pPr>
              <w:rPr>
                <w:b w:val="0"/>
                <w:lang w:val="en-GB"/>
              </w:rPr>
            </w:pPr>
            <w:r w:rsidRPr="00B50090">
              <w:rPr>
                <w:b w:val="0"/>
                <w:lang w:val="en-GB"/>
              </w:rPr>
              <w:t>Email</w:t>
            </w:r>
          </w:p>
        </w:tc>
        <w:tc>
          <w:tcPr>
            <w:tcW w:w="0" w:type="auto"/>
          </w:tcPr>
          <w:p w14:paraId="06D8BB3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2132DF4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36D867" w14:textId="77777777" w:rsidR="00AD0531" w:rsidRPr="00B50090" w:rsidRDefault="00AD0531" w:rsidP="00460EEA">
            <w:pPr>
              <w:rPr>
                <w:b w:val="0"/>
                <w:lang w:val="en-GB"/>
              </w:rPr>
            </w:pPr>
            <w:r w:rsidRPr="00B50090">
              <w:rPr>
                <w:b w:val="0"/>
                <w:lang w:val="en-GB"/>
              </w:rPr>
              <w:t>AbstractHeading</w:t>
            </w:r>
          </w:p>
        </w:tc>
        <w:tc>
          <w:tcPr>
            <w:tcW w:w="0" w:type="auto"/>
          </w:tcPr>
          <w:p w14:paraId="3C18DF1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70E6C8A4"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AB840D" w14:textId="77777777" w:rsidR="00AD0531" w:rsidRPr="00B50090" w:rsidRDefault="00AD0531" w:rsidP="00460EEA">
            <w:pPr>
              <w:rPr>
                <w:b w:val="0"/>
                <w:lang w:val="en-GB"/>
              </w:rPr>
            </w:pPr>
            <w:r w:rsidRPr="00B50090">
              <w:rPr>
                <w:b w:val="0"/>
                <w:lang w:val="en-GB"/>
              </w:rPr>
              <w:t xml:space="preserve">Body Text </w:t>
            </w:r>
          </w:p>
        </w:tc>
        <w:tc>
          <w:tcPr>
            <w:tcW w:w="0" w:type="auto"/>
          </w:tcPr>
          <w:p w14:paraId="49F5AC7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4C11DD3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AC333D" w14:textId="77777777" w:rsidR="00AD0531" w:rsidRPr="00B50090" w:rsidRDefault="00AD0531" w:rsidP="00460EEA">
            <w:pPr>
              <w:rPr>
                <w:b w:val="0"/>
                <w:lang w:val="en-GB"/>
              </w:rPr>
            </w:pPr>
            <w:r w:rsidRPr="00B50090">
              <w:rPr>
                <w:b w:val="0"/>
                <w:lang w:val="en-GB"/>
              </w:rPr>
              <w:t>Body Text Next</w:t>
            </w:r>
          </w:p>
        </w:tc>
        <w:tc>
          <w:tcPr>
            <w:tcW w:w="0" w:type="auto"/>
          </w:tcPr>
          <w:p w14:paraId="4936882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0BBD393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615948" w14:textId="77777777" w:rsidR="00AD0531" w:rsidRPr="00B50090" w:rsidRDefault="00AD0531" w:rsidP="00460EEA">
            <w:pPr>
              <w:rPr>
                <w:b w:val="0"/>
                <w:lang w:val="en-GB"/>
              </w:rPr>
            </w:pPr>
            <w:r w:rsidRPr="00B50090">
              <w:rPr>
                <w:b w:val="0"/>
                <w:lang w:val="en-GB"/>
              </w:rPr>
              <w:t>Index</w:t>
            </w:r>
          </w:p>
        </w:tc>
        <w:tc>
          <w:tcPr>
            <w:tcW w:w="0" w:type="auto"/>
          </w:tcPr>
          <w:p w14:paraId="05AAFD1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7F06753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481012" w14:textId="77777777" w:rsidR="00AD0531" w:rsidRPr="00B50090" w:rsidRDefault="00AD0531" w:rsidP="00460EEA">
            <w:pPr>
              <w:rPr>
                <w:b w:val="0"/>
                <w:lang w:val="en-GB"/>
              </w:rPr>
            </w:pPr>
            <w:r w:rsidRPr="00B50090">
              <w:rPr>
                <w:b w:val="0"/>
                <w:lang w:val="en-GB"/>
              </w:rPr>
              <w:t xml:space="preserve">1. Heading 1 </w:t>
            </w:r>
          </w:p>
        </w:tc>
        <w:tc>
          <w:tcPr>
            <w:tcW w:w="0" w:type="auto"/>
          </w:tcPr>
          <w:p w14:paraId="689D8BB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0DFD820B"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CFCCE" w14:textId="77777777" w:rsidR="00AD0531" w:rsidRPr="00B50090" w:rsidRDefault="00AD0531" w:rsidP="00460EEA">
            <w:pPr>
              <w:rPr>
                <w:b w:val="0"/>
                <w:lang w:val="en-GB"/>
              </w:rPr>
            </w:pPr>
            <w:r w:rsidRPr="00B50090">
              <w:rPr>
                <w:b w:val="0"/>
                <w:lang w:val="en-GB"/>
              </w:rPr>
              <w:t xml:space="preserve">1.1 Heading 2 </w:t>
            </w:r>
          </w:p>
        </w:tc>
        <w:tc>
          <w:tcPr>
            <w:tcW w:w="0" w:type="auto"/>
          </w:tcPr>
          <w:p w14:paraId="140B3BB0"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0EE406A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728ED3" w14:textId="77777777" w:rsidR="00AD0531" w:rsidRPr="00B50090" w:rsidRDefault="00AD0531" w:rsidP="00460EEA">
            <w:pPr>
              <w:rPr>
                <w:b w:val="0"/>
                <w:lang w:val="en-GB"/>
              </w:rPr>
            </w:pPr>
            <w:r w:rsidRPr="00B50090">
              <w:rPr>
                <w:b w:val="0"/>
                <w:lang w:val="en-GB"/>
              </w:rPr>
              <w:t>1.1.1 Heading 3</w:t>
            </w:r>
          </w:p>
        </w:tc>
        <w:tc>
          <w:tcPr>
            <w:tcW w:w="0" w:type="auto"/>
          </w:tcPr>
          <w:p w14:paraId="32DE22A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553523D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E03864" w14:textId="77777777" w:rsidR="00AD0531" w:rsidRPr="00B50090" w:rsidRDefault="00AD0531" w:rsidP="00460EEA">
            <w:pPr>
              <w:rPr>
                <w:b w:val="0"/>
                <w:lang w:val="en-GB"/>
              </w:rPr>
            </w:pPr>
            <w:r w:rsidRPr="00B50090">
              <w:rPr>
                <w:b w:val="0"/>
                <w:lang w:val="en-GB"/>
              </w:rPr>
              <w:t>Body Text</w:t>
            </w:r>
          </w:p>
        </w:tc>
        <w:tc>
          <w:tcPr>
            <w:tcW w:w="0" w:type="auto"/>
          </w:tcPr>
          <w:p w14:paraId="20E03A9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5918F43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C357C" w14:textId="77777777" w:rsidR="00AD0531" w:rsidRPr="00B50090" w:rsidRDefault="00AD0531" w:rsidP="00460EEA">
            <w:pPr>
              <w:rPr>
                <w:b w:val="0"/>
                <w:lang w:val="en-GB"/>
              </w:rPr>
            </w:pPr>
            <w:r w:rsidRPr="00B50090">
              <w:rPr>
                <w:b w:val="0"/>
                <w:lang w:val="en-GB"/>
              </w:rPr>
              <w:t>Body Text Next</w:t>
            </w:r>
          </w:p>
        </w:tc>
        <w:tc>
          <w:tcPr>
            <w:tcW w:w="0" w:type="auto"/>
          </w:tcPr>
          <w:p w14:paraId="538CBC1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65D5FD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D6906" w14:textId="77777777" w:rsidR="00AD0531" w:rsidRPr="00B50090" w:rsidRDefault="00AD0531" w:rsidP="00460EEA">
            <w:pPr>
              <w:rPr>
                <w:b w:val="0"/>
                <w:lang w:val="en-GB"/>
              </w:rPr>
            </w:pPr>
            <w:r w:rsidRPr="00B50090">
              <w:rPr>
                <w:b w:val="0"/>
                <w:lang w:val="en-GB"/>
              </w:rPr>
              <w:t>Figure Caption</w:t>
            </w:r>
          </w:p>
        </w:tc>
        <w:tc>
          <w:tcPr>
            <w:tcW w:w="0" w:type="auto"/>
          </w:tcPr>
          <w:p w14:paraId="7392E7D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2C6642C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6DC6A5" w14:textId="77777777" w:rsidR="00AD0531" w:rsidRPr="00B50090" w:rsidRDefault="00AD0531" w:rsidP="00460EEA">
            <w:pPr>
              <w:rPr>
                <w:b w:val="0"/>
                <w:lang w:val="en-GB"/>
              </w:rPr>
            </w:pPr>
            <w:r w:rsidRPr="00B50090">
              <w:rPr>
                <w:b w:val="0"/>
                <w:lang w:val="en-GB"/>
              </w:rPr>
              <w:t xml:space="preserve">Table Caption </w:t>
            </w:r>
          </w:p>
        </w:tc>
        <w:tc>
          <w:tcPr>
            <w:tcW w:w="0" w:type="auto"/>
          </w:tcPr>
          <w:p w14:paraId="576A846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1D7D2CE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1D9513" w14:textId="77777777" w:rsidR="00AD0531" w:rsidRPr="00B50090" w:rsidRDefault="00AD0531" w:rsidP="00460EEA">
            <w:pPr>
              <w:rPr>
                <w:b w:val="0"/>
                <w:lang w:val="en-GB"/>
              </w:rPr>
            </w:pPr>
            <w:r w:rsidRPr="00B50090">
              <w:rPr>
                <w:b w:val="0"/>
                <w:lang w:val="en-GB"/>
              </w:rPr>
              <w:t>Equation</w:t>
            </w:r>
          </w:p>
        </w:tc>
        <w:tc>
          <w:tcPr>
            <w:tcW w:w="0" w:type="auto"/>
          </w:tcPr>
          <w:p w14:paraId="0BECFB9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12DE2F20"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3020E2" w14:textId="77777777" w:rsidR="00AD0531" w:rsidRPr="00B50090" w:rsidRDefault="00AD0531" w:rsidP="00460EEA">
            <w:pPr>
              <w:rPr>
                <w:b w:val="0"/>
                <w:lang w:val="en-GB"/>
              </w:rPr>
            </w:pPr>
            <w:r w:rsidRPr="00B50090">
              <w:rPr>
                <w:b w:val="0"/>
                <w:lang w:val="en-GB"/>
              </w:rPr>
              <w:t>• List Bullet</w:t>
            </w:r>
          </w:p>
        </w:tc>
        <w:tc>
          <w:tcPr>
            <w:tcW w:w="0" w:type="auto"/>
          </w:tcPr>
          <w:p w14:paraId="5F6A7A2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348892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C28E20" w14:textId="77777777" w:rsidR="00AD0531" w:rsidRPr="00B50090" w:rsidRDefault="00AD0531" w:rsidP="00460EEA">
            <w:pPr>
              <w:rPr>
                <w:b w:val="0"/>
                <w:lang w:val="en-GB"/>
              </w:rPr>
            </w:pPr>
            <w:r w:rsidRPr="00B50090">
              <w:rPr>
                <w:b w:val="0"/>
                <w:lang w:val="en-GB"/>
              </w:rPr>
              <w:t xml:space="preserve">[1] Reference </w:t>
            </w:r>
          </w:p>
        </w:tc>
        <w:tc>
          <w:tcPr>
            <w:tcW w:w="0" w:type="auto"/>
          </w:tcPr>
          <w:p w14:paraId="72D367F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1D6FB414" wp14:editId="615C274C">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00C2AB50" w14:textId="77777777" w:rsidR="00AD0531" w:rsidRDefault="00AD0531" w:rsidP="00AD0531">
      <w:pPr>
        <w:pStyle w:val="BodyText"/>
        <w:rPr>
          <w:lang w:val="en-GB" w:eastAsia="it-IT"/>
        </w:rPr>
      </w:pPr>
    </w:p>
    <w:p w14:paraId="4732BF21" w14:textId="77777777"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14:paraId="00DB2F22" w14:textId="77777777" w:rsidR="00EB376E" w:rsidRPr="0033735D" w:rsidRDefault="00EB376E" w:rsidP="00EB376E">
      <w:pPr>
        <w:pStyle w:val="Heading2"/>
      </w:pPr>
      <w:r w:rsidRPr="0033735D">
        <w:t>Hyperlinks</w:t>
      </w:r>
    </w:p>
    <w:p w14:paraId="73ABD7A2" w14:textId="77777777"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14:paraId="227C491B" w14:textId="77777777" w:rsidR="00EB376E" w:rsidRPr="0033735D" w:rsidRDefault="00EB376E" w:rsidP="00EB376E">
      <w:pPr>
        <w:pStyle w:val="Heading2"/>
      </w:pPr>
      <w:r w:rsidRPr="0033735D">
        <w:t>Multimedia Files</w:t>
      </w:r>
    </w:p>
    <w:p w14:paraId="150D5B5D" w14:textId="77777777"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14:paraId="3C76CE5C" w14:textId="77777777"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 xml:space="preserve">From within the manuscript, refer to a </w:t>
      </w:r>
      <w:r w:rsidRPr="009279D8">
        <w:lastRenderedPageBreak/>
        <w:t>multimedia illustration by its filename.</w:t>
      </w:r>
      <w:r w:rsidR="00D957AF">
        <w:t xml:space="preserve"> </w:t>
      </w:r>
      <w:r w:rsidRPr="009279D8">
        <w:t>Use short file names without blanks for clarity.</w:t>
      </w:r>
    </w:p>
    <w:p w14:paraId="34D77584" w14:textId="77777777"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14:paraId="48C4177A" w14:textId="77777777"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14:paraId="25C58AF3" w14:textId="77777777" w:rsidR="00EB376E" w:rsidRPr="0033735D" w:rsidRDefault="00EB376E" w:rsidP="00EB376E">
      <w:pPr>
        <w:pStyle w:val="Heading2"/>
      </w:pPr>
      <w:r w:rsidRPr="0033735D">
        <w:t>Page Numbering</w:t>
      </w:r>
    </w:p>
    <w:p w14:paraId="267047C6" w14:textId="77777777"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14:paraId="3C7E32F3" w14:textId="77777777" w:rsidR="00EB376E" w:rsidRPr="0033735D" w:rsidRDefault="00EB376E" w:rsidP="00EB376E">
      <w:pPr>
        <w:pStyle w:val="Heading2"/>
      </w:pPr>
      <w:r w:rsidRPr="0033735D">
        <w:t>References</w:t>
      </w:r>
    </w:p>
    <w:p w14:paraId="50755AB6" w14:textId="77777777"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4125C811" w14:textId="77777777" w:rsidR="00EB376E" w:rsidRPr="0033735D" w:rsidRDefault="00EB376E" w:rsidP="00EB376E">
      <w:pPr>
        <w:pStyle w:val="Heading2"/>
      </w:pPr>
      <w:r w:rsidRPr="0033735D">
        <w:t>Abstract</w:t>
      </w:r>
    </w:p>
    <w:p w14:paraId="617906BF" w14:textId="77777777"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7B04ADAB" w14:textId="77777777" w:rsidR="00EB376E" w:rsidRPr="0033735D" w:rsidRDefault="00EB376E" w:rsidP="00EB376E">
      <w:pPr>
        <w:pStyle w:val="Heading2"/>
      </w:pPr>
      <w:r w:rsidRPr="0033735D">
        <w:t>Author affiliation</w:t>
      </w:r>
    </w:p>
    <w:p w14:paraId="7D87629E" w14:textId="77777777" w:rsidR="00904AC5" w:rsidRPr="00904AC5" w:rsidRDefault="00EB376E" w:rsidP="00904AC5">
      <w:pPr>
        <w:pStyle w:val="BodyText"/>
      </w:pPr>
      <w:r w:rsidRPr="0033735D">
        <w:t>Please list country names as part of the af</w:t>
      </w:r>
      <w:r w:rsidRPr="003C6D0A">
        <w:t>f</w:t>
      </w:r>
      <w:r w:rsidRPr="0033735D">
        <w:t>iliation for each country.</w:t>
      </w:r>
    </w:p>
    <w:p w14:paraId="4DDF3E02" w14:textId="77777777" w:rsidR="00904AC5" w:rsidRDefault="00904AC5" w:rsidP="00904AC5">
      <w:pPr>
        <w:pStyle w:val="Heading2"/>
      </w:pPr>
      <w:r>
        <w:t xml:space="preserve"> Number of authors in the author list</w:t>
      </w:r>
    </w:p>
    <w:p w14:paraId="085AC140" w14:textId="77777777"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14:paraId="1CB464A8" w14:textId="77777777" w:rsidR="00EB376E" w:rsidRPr="0033735D" w:rsidRDefault="00EB376E" w:rsidP="00EB376E">
      <w:pPr>
        <w:pStyle w:val="Heading2"/>
      </w:pPr>
      <w:r w:rsidRPr="0033735D">
        <w:t>Submitted files</w:t>
      </w:r>
    </w:p>
    <w:p w14:paraId="4F86418B" w14:textId="77777777"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6C8D5A65" w14:textId="77777777" w:rsidR="00EB376E" w:rsidRPr="0033735D" w:rsidRDefault="00EB376E" w:rsidP="00EB376E">
      <w:pPr>
        <w:pStyle w:val="Heading1"/>
      </w:pPr>
      <w:r w:rsidRPr="0033735D">
        <w:t>Discussion</w:t>
      </w:r>
    </w:p>
    <w:p w14:paraId="05D1B9EC" w14:textId="77777777"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14:paraId="59D6557F" w14:textId="77777777" w:rsidR="00AC7B35" w:rsidRPr="00AC7B35" w:rsidRDefault="00AC7B35" w:rsidP="00AC7B35">
      <w:pPr>
        <w:pStyle w:val="BodyTextNext"/>
        <w:rPr>
          <w:lang w:val="en-GB"/>
        </w:rPr>
      </w:pPr>
      <w:r w:rsidRPr="00AC7B35">
        <w:rPr>
          <w:lang w:val="en-GB"/>
        </w:rPr>
        <w:t xml:space="preserve">Lorem ipsum </w:t>
      </w:r>
      <w:proofErr w:type="gramStart"/>
      <w:r w:rsidRPr="00AC7B35">
        <w:rPr>
          <w:lang w:val="en-GB"/>
        </w:rPr>
        <w:t>dolor sit</w:t>
      </w:r>
      <w:proofErr w:type="gramEnd"/>
      <w:r w:rsidRPr="00AC7B35">
        <w:rPr>
          <w:lang w:val="en-GB"/>
        </w:rPr>
        <w:t xml:space="preserve"> amet, consectetur adipiscing elit. Cras consequat mollis odio, </w:t>
      </w:r>
      <w:proofErr w:type="gramStart"/>
      <w:r w:rsidRPr="00AC7B35">
        <w:rPr>
          <w:lang w:val="en-GB"/>
        </w:rPr>
        <w:t>nec</w:t>
      </w:r>
      <w:proofErr w:type="gramEnd"/>
      <w:r w:rsidRPr="00AC7B35">
        <w:rPr>
          <w:lang w:val="en-GB"/>
        </w:rPr>
        <w:t xml:space="preserve"> venenatis enim auctor sed. In- teger tincidunt fringilla lectus eget condimentum. </w:t>
      </w:r>
      <w:proofErr w:type="gramStart"/>
      <w:r w:rsidRPr="00AC7B35">
        <w:rPr>
          <w:lang w:val="en-GB"/>
        </w:rPr>
        <w:t>In eget sapien id eros dapibus interdum vel ac quam.</w:t>
      </w:r>
      <w:proofErr w:type="gramEnd"/>
      <w:r w:rsidRPr="00AC7B35">
        <w:rPr>
          <w:lang w:val="en-GB"/>
        </w:rPr>
        <w:t xml:space="preserve"> </w:t>
      </w:r>
      <w:proofErr w:type="gramStart"/>
      <w:r w:rsidRPr="00AC7B35">
        <w:rPr>
          <w:lang w:val="en-GB"/>
        </w:rPr>
        <w:t>Aenean vitae rutrum erat.</w:t>
      </w:r>
      <w:proofErr w:type="gramEnd"/>
      <w:r w:rsidRPr="00AC7B35">
        <w:rPr>
          <w:lang w:val="en-GB"/>
        </w:rPr>
        <w:t xml:space="preserve"> Aenean </w:t>
      </w:r>
      <w:proofErr w:type="gramStart"/>
      <w:r w:rsidRPr="00AC7B35">
        <w:rPr>
          <w:lang w:val="en-GB"/>
        </w:rPr>
        <w:t>et</w:t>
      </w:r>
      <w:proofErr w:type="gramEnd"/>
      <w:r w:rsidRPr="00AC7B35">
        <w:rPr>
          <w:lang w:val="en-GB"/>
        </w:rPr>
        <w:t xml:space="preserve"> risus pharetra, lacinia augue ut, </w:t>
      </w:r>
      <w:r w:rsidRPr="00AC7B35">
        <w:rPr>
          <w:lang w:val="en-GB"/>
        </w:rPr>
        <w:lastRenderedPageBreak/>
        <w:t xml:space="preserve">fermentum ante. </w:t>
      </w:r>
      <w:proofErr w:type="gramStart"/>
      <w:r w:rsidRPr="00AC7B35">
        <w:rPr>
          <w:lang w:val="en-GB"/>
        </w:rPr>
        <w:t>In- teger dui arcu, interdum at ornare a, faucibus quis est. Mauris quis quam felis.</w:t>
      </w:r>
      <w:proofErr w:type="gramEnd"/>
      <w:r w:rsidRPr="00AC7B35">
        <w:rPr>
          <w:lang w:val="en-GB"/>
        </w:rPr>
        <w:t xml:space="preserve"> Etiam pulvinar </w:t>
      </w:r>
      <w:proofErr w:type="gramStart"/>
      <w:r w:rsidRPr="00AC7B35">
        <w:rPr>
          <w:lang w:val="en-GB"/>
        </w:rPr>
        <w:t>massa</w:t>
      </w:r>
      <w:proofErr w:type="gramEnd"/>
      <w:r w:rsidRPr="00AC7B35">
        <w:rPr>
          <w:lang w:val="en-GB"/>
        </w:rPr>
        <w:t xml:space="preserve"> et turpis lacinia, eu po- suere mi iaculis. Fusce at velit quis </w:t>
      </w:r>
      <w:proofErr w:type="gramStart"/>
      <w:r w:rsidRPr="00AC7B35">
        <w:rPr>
          <w:lang w:val="en-GB"/>
        </w:rPr>
        <w:t>leo</w:t>
      </w:r>
      <w:proofErr w:type="gramEnd"/>
      <w:r w:rsidRPr="00AC7B35">
        <w:rPr>
          <w:lang w:val="en-GB"/>
        </w:rPr>
        <w:t xml:space="preserve"> dignissim porttitor. </w:t>
      </w:r>
    </w:p>
    <w:p w14:paraId="0E9ABCE9" w14:textId="77777777" w:rsidR="00AC7B35" w:rsidRPr="00AC7B35" w:rsidRDefault="00AC7B35" w:rsidP="00AC7B35">
      <w:pPr>
        <w:pStyle w:val="BodyTextNext"/>
        <w:rPr>
          <w:lang w:val="en-GB"/>
        </w:rPr>
      </w:pPr>
      <w:r w:rsidRPr="00AC7B35">
        <w:rPr>
          <w:lang w:val="en-GB"/>
        </w:rPr>
        <w:t xml:space="preserve">Fusce ut nunc </w:t>
      </w:r>
      <w:proofErr w:type="gramStart"/>
      <w:r w:rsidRPr="00AC7B35">
        <w:rPr>
          <w:lang w:val="en-GB"/>
        </w:rPr>
        <w:t>eu</w:t>
      </w:r>
      <w:proofErr w:type="gramEnd"/>
      <w:r w:rsidRPr="00AC7B35">
        <w:rPr>
          <w:lang w:val="en-GB"/>
        </w:rPr>
        <w:t xml:space="preserve"> sapien venenatis finibus a vel ligula. Pel- lentesque habitant morbi tristique senectus </w:t>
      </w:r>
      <w:proofErr w:type="gramStart"/>
      <w:r w:rsidRPr="00AC7B35">
        <w:rPr>
          <w:lang w:val="en-GB"/>
        </w:rPr>
        <w:t>et</w:t>
      </w:r>
      <w:proofErr w:type="gramEnd"/>
      <w:r w:rsidRPr="00AC7B35">
        <w:rPr>
          <w:lang w:val="en-GB"/>
        </w:rPr>
        <w:t xml:space="preserve"> netus et male- suada fames ac turpis egestas. Ut quam eros, volutpat at gravida consectetur, rutrum ut </w:t>
      </w:r>
      <w:proofErr w:type="gramStart"/>
      <w:r w:rsidRPr="00AC7B35">
        <w:rPr>
          <w:lang w:val="en-GB"/>
        </w:rPr>
        <w:t>leo</w:t>
      </w:r>
      <w:proofErr w:type="gramEnd"/>
      <w:r w:rsidRPr="00AC7B35">
        <w:rPr>
          <w:lang w:val="en-GB"/>
        </w:rPr>
        <w:t xml:space="preserve">. </w:t>
      </w:r>
      <w:proofErr w:type="gramStart"/>
      <w:r w:rsidRPr="00AC7B35">
        <w:rPr>
          <w:lang w:val="en-GB"/>
        </w:rPr>
        <w:t>Aenean cursus euismod feugiat.</w:t>
      </w:r>
      <w:proofErr w:type="gramEnd"/>
      <w:r w:rsidRPr="00AC7B35">
        <w:rPr>
          <w:lang w:val="en-GB"/>
        </w:rPr>
        <w:t xml:space="preserve"> Cras hendrerit, ligula eu feugiat malesuada, neque turpis auc- tor lacus, sit amet accumsan neque orci a quam. </w:t>
      </w:r>
      <w:proofErr w:type="gramStart"/>
      <w:r w:rsidRPr="00AC7B35">
        <w:rPr>
          <w:lang w:val="en-GB"/>
        </w:rPr>
        <w:t>Mauris suscipit ultrices mattis.</w:t>
      </w:r>
      <w:proofErr w:type="gramEnd"/>
      <w:r w:rsidRPr="00AC7B35">
        <w:rPr>
          <w:lang w:val="en-GB"/>
        </w:rPr>
        <w:t xml:space="preserve"> Nulla at interdum metus, id pharetra diam. Cur- abitur at vestibulum </w:t>
      </w:r>
      <w:proofErr w:type="gramStart"/>
      <w:r w:rsidRPr="00AC7B35">
        <w:rPr>
          <w:lang w:val="en-GB"/>
        </w:rPr>
        <w:t>sem</w:t>
      </w:r>
      <w:proofErr w:type="gramEnd"/>
      <w:r w:rsidRPr="00AC7B35">
        <w:rPr>
          <w:lang w:val="en-GB"/>
        </w:rPr>
        <w:t xml:space="preserve">, sed elementum massa. Donec iaculis </w:t>
      </w:r>
      <w:proofErr w:type="gramStart"/>
      <w:r w:rsidRPr="00AC7B35">
        <w:rPr>
          <w:lang w:val="en-GB"/>
        </w:rPr>
        <w:t>et</w:t>
      </w:r>
      <w:proofErr w:type="gramEnd"/>
      <w:r w:rsidRPr="00AC7B35">
        <w:rPr>
          <w:lang w:val="en-GB"/>
        </w:rPr>
        <w:t xml:space="preserve"> arcu ut rutrum. Fusce gravida, mauris porta volutpat eleifend, enim mauris eleifend orci, </w:t>
      </w:r>
      <w:proofErr w:type="gramStart"/>
      <w:r w:rsidRPr="00AC7B35">
        <w:rPr>
          <w:lang w:val="en-GB"/>
        </w:rPr>
        <w:t>eu</w:t>
      </w:r>
      <w:proofErr w:type="gramEnd"/>
      <w:r w:rsidRPr="00AC7B35">
        <w:rPr>
          <w:lang w:val="en-GB"/>
        </w:rPr>
        <w:t xml:space="preserve"> ultrices leo purus vitae metus. </w:t>
      </w:r>
      <w:proofErr w:type="gramStart"/>
      <w:r w:rsidRPr="00AC7B35">
        <w:rPr>
          <w:lang w:val="en-GB"/>
        </w:rPr>
        <w:t>In pretium dolor ut magna dictum, at imperdiet lectus porta.</w:t>
      </w:r>
      <w:proofErr w:type="gramEnd"/>
      <w:r w:rsidRPr="00AC7B35">
        <w:rPr>
          <w:lang w:val="en-GB"/>
        </w:rPr>
        <w:t xml:space="preserve"> </w:t>
      </w:r>
    </w:p>
    <w:p w14:paraId="614DECF7" w14:textId="77777777" w:rsidR="00AC7B35" w:rsidRPr="00AC7B35" w:rsidRDefault="00AC7B35" w:rsidP="00AC7B35">
      <w:pPr>
        <w:pStyle w:val="BodyTextNext"/>
        <w:rPr>
          <w:lang w:val="en-GB"/>
        </w:rPr>
      </w:pPr>
      <w:proofErr w:type="gramStart"/>
      <w:r w:rsidRPr="00AC7B35">
        <w:rPr>
          <w:lang w:val="en-GB"/>
        </w:rPr>
        <w:t>Quisque mollis lectus id risus pretium mattis.</w:t>
      </w:r>
      <w:proofErr w:type="gramEnd"/>
      <w:r w:rsidRPr="00AC7B35">
        <w:rPr>
          <w:lang w:val="en-GB"/>
        </w:rPr>
        <w:t xml:space="preserve"> Morbi scelerisque posuere </w:t>
      </w:r>
      <w:proofErr w:type="gramStart"/>
      <w:r w:rsidRPr="00AC7B35">
        <w:rPr>
          <w:lang w:val="en-GB"/>
        </w:rPr>
        <w:t>est</w:t>
      </w:r>
      <w:proofErr w:type="gramEnd"/>
      <w:r w:rsidRPr="00AC7B35">
        <w:rPr>
          <w:lang w:val="en-GB"/>
        </w:rPr>
        <w:t xml:space="preserve">, id efficitur urna luctus non. Praesent quam lacus, facilisis id ante eu, vehicula maximus ex. Nullam mollis in arcu vitae efficitur. Aliquam molestie eleifend ante, in pretium velit ultrices ac. Etiam laoreet </w:t>
      </w:r>
      <w:proofErr w:type="gramStart"/>
      <w:r w:rsidRPr="00AC7B35">
        <w:rPr>
          <w:lang w:val="en-GB"/>
        </w:rPr>
        <w:t>nec</w:t>
      </w:r>
      <w:proofErr w:type="gramEnd"/>
      <w:r w:rsidRPr="00AC7B35">
        <w:rPr>
          <w:lang w:val="en-GB"/>
        </w:rPr>
        <w:t xml:space="preserve"> sem non pulvinar. </w:t>
      </w:r>
    </w:p>
    <w:p w14:paraId="0588B406" w14:textId="77777777" w:rsidR="00AC7B35" w:rsidRPr="00AC7B35" w:rsidRDefault="00AC7B35" w:rsidP="00AC7B35">
      <w:pPr>
        <w:pStyle w:val="BodyTextNext"/>
        <w:rPr>
          <w:lang w:val="en-GB"/>
        </w:rPr>
      </w:pPr>
      <w:r w:rsidRPr="00AC7B35">
        <w:rPr>
          <w:lang w:val="en-GB"/>
        </w:rPr>
        <w:t xml:space="preserve">Integer ligula felis, interdum </w:t>
      </w:r>
      <w:proofErr w:type="gramStart"/>
      <w:r w:rsidRPr="00AC7B35">
        <w:rPr>
          <w:lang w:val="en-GB"/>
        </w:rPr>
        <w:t>non lacus</w:t>
      </w:r>
      <w:proofErr w:type="gramEnd"/>
      <w:r w:rsidRPr="00AC7B35">
        <w:rPr>
          <w:lang w:val="en-GB"/>
        </w:rPr>
        <w:t xml:space="preserve"> id, malesuada imperdiet turpis. </w:t>
      </w:r>
    </w:p>
    <w:p w14:paraId="686EFA0F" w14:textId="77777777" w:rsidR="00AC7B35" w:rsidRPr="00AC7B35" w:rsidRDefault="00AC7B35" w:rsidP="00AC7B35">
      <w:pPr>
        <w:pStyle w:val="BodyTextNext"/>
        <w:rPr>
          <w:lang w:val="en-GB"/>
        </w:rPr>
      </w:pPr>
      <w:r w:rsidRPr="00AC7B35">
        <w:rPr>
          <w:lang w:val="en-GB"/>
        </w:rPr>
        <w:t xml:space="preserve">Aenean sit amet volutpat nisi. Aliquam </w:t>
      </w:r>
      <w:proofErr w:type="gramStart"/>
      <w:r w:rsidRPr="00AC7B35">
        <w:rPr>
          <w:lang w:val="en-GB"/>
        </w:rPr>
        <w:t>eu</w:t>
      </w:r>
      <w:proofErr w:type="gramEnd"/>
      <w:r w:rsidRPr="00AC7B35">
        <w:rPr>
          <w:lang w:val="en-GB"/>
        </w:rPr>
        <w:t xml:space="preserve"> erat quis tortor ultrices laoreet. </w:t>
      </w:r>
      <w:proofErr w:type="gramStart"/>
      <w:r w:rsidRPr="00AC7B35">
        <w:rPr>
          <w:lang w:val="en-GB"/>
        </w:rPr>
        <w:t>Vivamus fermentum semper metus, non fau- cibus libero euismod vitae.</w:t>
      </w:r>
      <w:proofErr w:type="gramEnd"/>
      <w:r w:rsidRPr="00AC7B35">
        <w:rPr>
          <w:lang w:val="en-GB"/>
        </w:rPr>
        <w:t xml:space="preserve"> </w:t>
      </w:r>
      <w:proofErr w:type="gramStart"/>
      <w:r w:rsidRPr="00AC7B35">
        <w:rPr>
          <w:lang w:val="en-GB"/>
        </w:rPr>
        <w:t>Sed efficitur porta congue.</w:t>
      </w:r>
      <w:proofErr w:type="gramEnd"/>
      <w:r w:rsidRPr="00AC7B35">
        <w:rPr>
          <w:lang w:val="en-GB"/>
        </w:rPr>
        <w:t xml:space="preserve"> </w:t>
      </w:r>
      <w:proofErr w:type="gramStart"/>
      <w:r w:rsidRPr="00AC7B35">
        <w:rPr>
          <w:lang w:val="en-GB"/>
        </w:rPr>
        <w:t>Aenean in faucibus nisi.</w:t>
      </w:r>
      <w:proofErr w:type="gramEnd"/>
      <w:r w:rsidRPr="00AC7B35">
        <w:rPr>
          <w:lang w:val="en-GB"/>
        </w:rPr>
        <w:t xml:space="preserve"> </w:t>
      </w:r>
      <w:proofErr w:type="gramStart"/>
      <w:r w:rsidRPr="00AC7B35">
        <w:rPr>
          <w:lang w:val="en-GB"/>
        </w:rPr>
        <w:t>Donec suscipit augue vitae orci consequat, sit amet aliquet felis varius.</w:t>
      </w:r>
      <w:proofErr w:type="gramEnd"/>
      <w:r w:rsidRPr="00AC7B35">
        <w:rPr>
          <w:lang w:val="en-GB"/>
        </w:rPr>
        <w:t xml:space="preserve"> Duis efficitur lacinia </w:t>
      </w:r>
      <w:proofErr w:type="gramStart"/>
      <w:r w:rsidRPr="00AC7B35">
        <w:rPr>
          <w:lang w:val="en-GB"/>
        </w:rPr>
        <w:t>dolor sit</w:t>
      </w:r>
      <w:proofErr w:type="gramEnd"/>
      <w:r w:rsidRPr="00AC7B35">
        <w:rPr>
          <w:lang w:val="en-GB"/>
        </w:rPr>
        <w:t xml:space="preserve"> amet lobortis. Curabitur erat sapien, molestie </w:t>
      </w:r>
      <w:proofErr w:type="gramStart"/>
      <w:r w:rsidRPr="00AC7B35">
        <w:rPr>
          <w:lang w:val="en-GB"/>
        </w:rPr>
        <w:t>nec</w:t>
      </w:r>
      <w:proofErr w:type="gramEnd"/>
      <w:r w:rsidRPr="00AC7B35">
        <w:rPr>
          <w:lang w:val="en-GB"/>
        </w:rPr>
        <w:t xml:space="preserve"> nisi eu, dignissim accumsan ipsum. Fusce id nibh </w:t>
      </w:r>
      <w:proofErr w:type="gramStart"/>
      <w:r w:rsidRPr="00AC7B35">
        <w:rPr>
          <w:lang w:val="en-GB"/>
        </w:rPr>
        <w:t>nec</w:t>
      </w:r>
      <w:proofErr w:type="gramEnd"/>
      <w:r w:rsidRPr="00AC7B35">
        <w:rPr>
          <w:lang w:val="en-GB"/>
        </w:rPr>
        <w:t xml:space="preserve"> risus dictum posuere in ac magna. Donec malesuada </w:t>
      </w:r>
      <w:proofErr w:type="gramStart"/>
      <w:r w:rsidRPr="00AC7B35">
        <w:rPr>
          <w:lang w:val="en-GB"/>
        </w:rPr>
        <w:t>massa</w:t>
      </w:r>
      <w:proofErr w:type="gramEnd"/>
      <w:r w:rsidRPr="00AC7B35">
        <w:rPr>
          <w:lang w:val="en-GB"/>
        </w:rPr>
        <w:t xml:space="preserve"> sed erat lacinia cursus. Sus- pendisse ornare augue </w:t>
      </w:r>
      <w:proofErr w:type="gramStart"/>
      <w:r w:rsidRPr="00AC7B35">
        <w:rPr>
          <w:lang w:val="en-GB"/>
        </w:rPr>
        <w:t>nec</w:t>
      </w:r>
      <w:proofErr w:type="gramEnd"/>
      <w:r w:rsidRPr="00AC7B35">
        <w:rPr>
          <w:lang w:val="en-GB"/>
        </w:rPr>
        <w:t xml:space="preserve"> volutpat consequat. </w:t>
      </w:r>
    </w:p>
    <w:p w14:paraId="047BEDEA" w14:textId="77777777" w:rsidR="00AC7B35" w:rsidRPr="00AC7B35" w:rsidRDefault="00AC7B35" w:rsidP="00AC7B35">
      <w:pPr>
        <w:pStyle w:val="BodyTextNext"/>
        <w:rPr>
          <w:lang w:val="en-GB"/>
        </w:rPr>
      </w:pPr>
      <w:r w:rsidRPr="00AC7B35">
        <w:rPr>
          <w:lang w:val="en-GB"/>
        </w:rPr>
        <w:t xml:space="preserve">Vestibulum </w:t>
      </w:r>
      <w:proofErr w:type="gramStart"/>
      <w:r w:rsidRPr="00AC7B35">
        <w:rPr>
          <w:lang w:val="en-GB"/>
        </w:rPr>
        <w:t>et</w:t>
      </w:r>
      <w:proofErr w:type="gramEnd"/>
      <w:r w:rsidRPr="00AC7B35">
        <w:rPr>
          <w:lang w:val="en-GB"/>
        </w:rPr>
        <w:t xml:space="preserve"> vulputate nisi, a malesuada mi. Nam pel- lentesque arcu sapien, at placerat odio imperdiet ut. Curabitur </w:t>
      </w:r>
      <w:proofErr w:type="gramStart"/>
      <w:r w:rsidRPr="00AC7B35">
        <w:rPr>
          <w:lang w:val="en-GB"/>
        </w:rPr>
        <w:t>nec</w:t>
      </w:r>
      <w:proofErr w:type="gramEnd"/>
      <w:r w:rsidRPr="00AC7B35">
        <w:rPr>
          <w:lang w:val="en-GB"/>
        </w:rPr>
        <w:t xml:space="preserve"> venenatis tellus, vel aliquet nisi. Curabitur vel </w:t>
      </w:r>
      <w:proofErr w:type="gramStart"/>
      <w:r w:rsidRPr="00AC7B35">
        <w:rPr>
          <w:lang w:val="en-GB"/>
        </w:rPr>
        <w:t>ligula sit</w:t>
      </w:r>
      <w:proofErr w:type="gramEnd"/>
      <w:r w:rsidRPr="00AC7B35">
        <w:rPr>
          <w:lang w:val="en-GB"/>
        </w:rPr>
        <w:t xml:space="preserve"> amet metus auctor pretium. Nullam nulla mi, blandit a mattis id, vulputate sit amet enim. </w:t>
      </w:r>
      <w:proofErr w:type="gramStart"/>
      <w:r w:rsidRPr="00AC7B35">
        <w:rPr>
          <w:lang w:val="en-GB"/>
        </w:rPr>
        <w:t>Proin mollis fringilla dictum.</w:t>
      </w:r>
      <w:proofErr w:type="gramEnd"/>
      <w:r w:rsidRPr="00AC7B35">
        <w:rPr>
          <w:lang w:val="en-GB"/>
        </w:rPr>
        <w:t xml:space="preserve"> Proin lacinia orci </w:t>
      </w:r>
      <w:proofErr w:type="gramStart"/>
      <w:r w:rsidRPr="00AC7B35">
        <w:rPr>
          <w:lang w:val="en-GB"/>
        </w:rPr>
        <w:t>purus</w:t>
      </w:r>
      <w:proofErr w:type="gramEnd"/>
      <w:r w:rsidRPr="00AC7B35">
        <w:rPr>
          <w:lang w:val="en-GB"/>
        </w:rPr>
        <w:t xml:space="preserve">. </w:t>
      </w:r>
    </w:p>
    <w:p w14:paraId="2162E308" w14:textId="77777777" w:rsidR="00AC7B35" w:rsidRPr="00AC7B35" w:rsidRDefault="00AC7B35" w:rsidP="00AC7B35">
      <w:pPr>
        <w:pStyle w:val="BodyTextNext"/>
        <w:rPr>
          <w:lang w:val="en-GB"/>
        </w:rPr>
      </w:pPr>
      <w:r w:rsidRPr="00AC7B35">
        <w:rPr>
          <w:lang w:val="en-GB"/>
        </w:rPr>
        <w:t xml:space="preserve">Curabitur porttitor bibendum dolor, </w:t>
      </w:r>
      <w:proofErr w:type="gramStart"/>
      <w:r w:rsidRPr="00AC7B35">
        <w:rPr>
          <w:lang w:val="en-GB"/>
        </w:rPr>
        <w:t>nec</w:t>
      </w:r>
      <w:proofErr w:type="gramEnd"/>
      <w:r w:rsidRPr="00AC7B35">
        <w:rPr>
          <w:lang w:val="en-GB"/>
        </w:rPr>
        <w:t xml:space="preserve"> consectetur sapien pulvinar id. Donec eleifend, </w:t>
      </w:r>
      <w:proofErr w:type="gramStart"/>
      <w:r w:rsidRPr="00AC7B35">
        <w:rPr>
          <w:lang w:val="en-GB"/>
        </w:rPr>
        <w:t>est</w:t>
      </w:r>
      <w:proofErr w:type="gramEnd"/>
      <w:r w:rsidRPr="00AC7B35">
        <w:rPr>
          <w:lang w:val="en-GB"/>
        </w:rPr>
        <w:t xml:space="preserve"> vel dignissim pretium, tortor augue euismod nunc, id fermentum erat felis ac neque. Morbi id lectus ultricies, rutrum justo </w:t>
      </w:r>
      <w:proofErr w:type="gramStart"/>
      <w:r w:rsidRPr="00AC7B35">
        <w:rPr>
          <w:lang w:val="en-GB"/>
        </w:rPr>
        <w:t>eu</w:t>
      </w:r>
      <w:proofErr w:type="gramEnd"/>
      <w:r w:rsidRPr="00AC7B35">
        <w:rPr>
          <w:lang w:val="en-GB"/>
        </w:rPr>
        <w:t xml:space="preserve">, sollicitudin risus. Suspendisse lobortis efficitur nisi sit amet pellentesque. </w:t>
      </w:r>
      <w:proofErr w:type="gramStart"/>
      <w:r w:rsidRPr="00AC7B35">
        <w:rPr>
          <w:lang w:val="en-GB"/>
        </w:rPr>
        <w:t>Ut eget augue at mi aliquet mattis.</w:t>
      </w:r>
      <w:proofErr w:type="gramEnd"/>
      <w:r w:rsidRPr="00AC7B35">
        <w:rPr>
          <w:lang w:val="en-GB"/>
        </w:rPr>
        <w:t xml:space="preserve"> Proin </w:t>
      </w:r>
      <w:proofErr w:type="gramStart"/>
      <w:r w:rsidRPr="00AC7B35">
        <w:rPr>
          <w:lang w:val="en-GB"/>
        </w:rPr>
        <w:t>et</w:t>
      </w:r>
      <w:proofErr w:type="gramEnd"/>
      <w:r w:rsidRPr="00AC7B35">
        <w:rPr>
          <w:lang w:val="en-GB"/>
        </w:rPr>
        <w:t xml:space="preserve"> feugiat erat, sit amet sodales eros. In- teger sed elit quis </w:t>
      </w:r>
      <w:proofErr w:type="gramStart"/>
      <w:r w:rsidRPr="00AC7B35">
        <w:rPr>
          <w:lang w:val="en-GB"/>
        </w:rPr>
        <w:t>est</w:t>
      </w:r>
      <w:proofErr w:type="gramEnd"/>
      <w:r w:rsidRPr="00AC7B35">
        <w:rPr>
          <w:lang w:val="en-GB"/>
        </w:rPr>
        <w:t xml:space="preserve"> mattis ullamcorper. Pellentesque lectus nisi, vulputate a imperdiet tincidunt, auctor </w:t>
      </w:r>
      <w:proofErr w:type="gramStart"/>
      <w:r w:rsidRPr="00AC7B35">
        <w:rPr>
          <w:lang w:val="en-GB"/>
        </w:rPr>
        <w:t>nec</w:t>
      </w:r>
      <w:proofErr w:type="gramEnd"/>
      <w:r w:rsidRPr="00AC7B35">
        <w:rPr>
          <w:lang w:val="en-GB"/>
        </w:rPr>
        <w:t xml:space="preserve"> orci. Pellen- tesque sagittis nisl orci, vitae placerat </w:t>
      </w:r>
      <w:proofErr w:type="gramStart"/>
      <w:r w:rsidRPr="00AC7B35">
        <w:rPr>
          <w:lang w:val="en-GB"/>
        </w:rPr>
        <w:t>massa</w:t>
      </w:r>
      <w:proofErr w:type="gramEnd"/>
      <w:r w:rsidRPr="00AC7B35">
        <w:rPr>
          <w:lang w:val="en-GB"/>
        </w:rPr>
        <w:t xml:space="preserve"> lacinia nec. </w:t>
      </w:r>
      <w:proofErr w:type="gramStart"/>
      <w:r w:rsidRPr="00AC7B35">
        <w:rPr>
          <w:lang w:val="en-GB"/>
        </w:rPr>
        <w:t>Sed egestas magna sed augue sollicitudin luctus.</w:t>
      </w:r>
      <w:proofErr w:type="gramEnd"/>
      <w:r w:rsidRPr="00AC7B35">
        <w:rPr>
          <w:lang w:val="en-GB"/>
        </w:rPr>
        <w:t xml:space="preserve"> Praesent interdum bibendum tortor, </w:t>
      </w:r>
      <w:proofErr w:type="gramStart"/>
      <w:r w:rsidRPr="00AC7B35">
        <w:rPr>
          <w:lang w:val="en-GB"/>
        </w:rPr>
        <w:t>eu</w:t>
      </w:r>
      <w:proofErr w:type="gramEnd"/>
      <w:r w:rsidRPr="00AC7B35">
        <w:rPr>
          <w:lang w:val="en-GB"/>
        </w:rPr>
        <w:t xml:space="preserve"> porta purus. </w:t>
      </w:r>
      <w:proofErr w:type="gramStart"/>
      <w:r w:rsidRPr="00AC7B35">
        <w:rPr>
          <w:lang w:val="en-GB"/>
        </w:rPr>
        <w:t>Aliquam convallis velit id mi fermentum, sed ornare eros cursus.</w:t>
      </w:r>
      <w:proofErr w:type="gramEnd"/>
      <w:r w:rsidRPr="00AC7B35">
        <w:rPr>
          <w:lang w:val="en-GB"/>
        </w:rPr>
        <w:t xml:space="preserve"> </w:t>
      </w:r>
    </w:p>
    <w:p w14:paraId="69AC6625" w14:textId="77777777" w:rsidR="00AC7B35" w:rsidRPr="00AC7B35" w:rsidRDefault="00AC7B35" w:rsidP="00AC7B35">
      <w:pPr>
        <w:pStyle w:val="BodyTextNext"/>
        <w:rPr>
          <w:lang w:val="en-GB"/>
        </w:rPr>
      </w:pPr>
      <w:r w:rsidRPr="00AC7B35">
        <w:rPr>
          <w:lang w:val="en-GB"/>
        </w:rPr>
        <w:t xml:space="preserve">Quisque congue </w:t>
      </w:r>
      <w:proofErr w:type="gramStart"/>
      <w:r w:rsidRPr="00AC7B35">
        <w:rPr>
          <w:lang w:val="en-GB"/>
        </w:rPr>
        <w:t>leo</w:t>
      </w:r>
      <w:proofErr w:type="gramEnd"/>
      <w:r w:rsidRPr="00AC7B35">
        <w:rPr>
          <w:lang w:val="en-GB"/>
        </w:rPr>
        <w:t xml:space="preserve"> a fringilla pharetra. Phasellus sed tem- por </w:t>
      </w:r>
      <w:proofErr w:type="gramStart"/>
      <w:r w:rsidRPr="00AC7B35">
        <w:rPr>
          <w:lang w:val="en-GB"/>
        </w:rPr>
        <w:t>est</w:t>
      </w:r>
      <w:proofErr w:type="gramEnd"/>
      <w:r w:rsidRPr="00AC7B35">
        <w:rPr>
          <w:lang w:val="en-GB"/>
        </w:rPr>
        <w:t xml:space="preserve">, sed auctor purus. </w:t>
      </w:r>
      <w:proofErr w:type="gramStart"/>
      <w:r w:rsidRPr="00AC7B35">
        <w:rPr>
          <w:lang w:val="en-GB"/>
        </w:rPr>
        <w:t>Morbi vel lacus ullamcorper, auctor mauris id, pulvinar lorem.</w:t>
      </w:r>
      <w:proofErr w:type="gramEnd"/>
      <w:r w:rsidRPr="00AC7B35">
        <w:rPr>
          <w:lang w:val="en-GB"/>
        </w:rPr>
        <w:t xml:space="preserve"> Suspendisse potenti. Nam porta, </w:t>
      </w:r>
      <w:proofErr w:type="gramStart"/>
      <w:r w:rsidRPr="00AC7B35">
        <w:rPr>
          <w:lang w:val="en-GB"/>
        </w:rPr>
        <w:t>purus</w:t>
      </w:r>
      <w:proofErr w:type="gramEnd"/>
      <w:r w:rsidRPr="00AC7B35">
        <w:rPr>
          <w:lang w:val="en-GB"/>
        </w:rPr>
        <w:t xml:space="preserve"> non eleifend bibendum, erat metus pellentesque elit, non luctus nibh nunc ornare nisl. </w:t>
      </w:r>
      <w:proofErr w:type="gramStart"/>
      <w:r w:rsidRPr="00AC7B35">
        <w:rPr>
          <w:lang w:val="en-GB"/>
        </w:rPr>
        <w:t>Sed rutrum lacinia nisi ac sus- cipit.</w:t>
      </w:r>
      <w:proofErr w:type="gramEnd"/>
      <w:r w:rsidRPr="00AC7B35">
        <w:rPr>
          <w:lang w:val="en-GB"/>
        </w:rPr>
        <w:t xml:space="preserve"> Curabitur </w:t>
      </w:r>
      <w:proofErr w:type="gramStart"/>
      <w:r w:rsidRPr="00AC7B35">
        <w:rPr>
          <w:lang w:val="en-GB"/>
        </w:rPr>
        <w:t>non blandit</w:t>
      </w:r>
      <w:proofErr w:type="gramEnd"/>
      <w:r w:rsidRPr="00AC7B35">
        <w:rPr>
          <w:lang w:val="en-GB"/>
        </w:rPr>
        <w:t xml:space="preserve"> augue. Integer viverra, ipsum vel molestie euismod, </w:t>
      </w:r>
      <w:proofErr w:type="gramStart"/>
      <w:r w:rsidRPr="00AC7B35">
        <w:rPr>
          <w:lang w:val="en-GB"/>
        </w:rPr>
        <w:t>sem</w:t>
      </w:r>
      <w:proofErr w:type="gramEnd"/>
      <w:r w:rsidRPr="00AC7B35">
        <w:rPr>
          <w:lang w:val="en-GB"/>
        </w:rPr>
        <w:t xml:space="preserve"> quam tempus massa, eget efficitur ante turpis non metus. </w:t>
      </w:r>
      <w:proofErr w:type="gramStart"/>
      <w:r w:rsidRPr="00AC7B35">
        <w:rPr>
          <w:lang w:val="en-GB"/>
        </w:rPr>
        <w:t>Quisque efficitur posuere velit in iaculis.</w:t>
      </w:r>
      <w:proofErr w:type="gramEnd"/>
      <w:r w:rsidRPr="00AC7B35">
        <w:rPr>
          <w:lang w:val="en-GB"/>
        </w:rPr>
        <w:t xml:space="preserve"> </w:t>
      </w:r>
      <w:proofErr w:type="gramStart"/>
      <w:r w:rsidRPr="00AC7B35">
        <w:rPr>
          <w:lang w:val="en-GB"/>
        </w:rPr>
        <w:t>Cras imperdiet varius urna vitae vestibulum.</w:t>
      </w:r>
      <w:proofErr w:type="gramEnd"/>
      <w:r w:rsidRPr="00AC7B35">
        <w:rPr>
          <w:lang w:val="en-GB"/>
        </w:rPr>
        <w:t xml:space="preserve"> </w:t>
      </w:r>
      <w:proofErr w:type="gramStart"/>
      <w:r w:rsidRPr="00AC7B35">
        <w:rPr>
          <w:lang w:val="en-GB"/>
        </w:rPr>
        <w:t>Donec accumsan eget nisi sed pellentesque.</w:t>
      </w:r>
      <w:proofErr w:type="gramEnd"/>
      <w:r w:rsidRPr="00AC7B35">
        <w:rPr>
          <w:lang w:val="en-GB"/>
        </w:rPr>
        <w:t xml:space="preserve"> Vestibulum id quam ut urna volutpat ul- lamcorper gravida sit amet libero. Aliquam </w:t>
      </w:r>
      <w:r w:rsidRPr="00AC7B35">
        <w:rPr>
          <w:lang w:val="en-GB"/>
        </w:rPr>
        <w:lastRenderedPageBreak/>
        <w:t xml:space="preserve">bibendum, ligula vitae porta malesuada, arcu diam congue erat, a pharetra diam </w:t>
      </w:r>
      <w:proofErr w:type="gramStart"/>
      <w:r w:rsidRPr="00AC7B35">
        <w:rPr>
          <w:lang w:val="en-GB"/>
        </w:rPr>
        <w:t>sem</w:t>
      </w:r>
      <w:proofErr w:type="gramEnd"/>
      <w:r w:rsidRPr="00AC7B35">
        <w:rPr>
          <w:lang w:val="en-GB"/>
        </w:rPr>
        <w:t xml:space="preserve"> vulputate tortor. Etiam luctus iaculis </w:t>
      </w:r>
      <w:proofErr w:type="gramStart"/>
      <w:r w:rsidRPr="00AC7B35">
        <w:rPr>
          <w:lang w:val="en-GB"/>
        </w:rPr>
        <w:t>leo</w:t>
      </w:r>
      <w:proofErr w:type="gramEnd"/>
      <w:r w:rsidRPr="00AC7B35">
        <w:rPr>
          <w:lang w:val="en-GB"/>
        </w:rPr>
        <w:t xml:space="preserve"> cursus tristique. </w:t>
      </w:r>
    </w:p>
    <w:p w14:paraId="15D79B25" w14:textId="77777777" w:rsidR="00AC7B35" w:rsidRPr="00AC7B35" w:rsidRDefault="00AC7B35" w:rsidP="00AC7B35">
      <w:pPr>
        <w:pStyle w:val="BodyTextNext"/>
        <w:rPr>
          <w:lang w:val="en-GB"/>
        </w:rPr>
      </w:pPr>
      <w:r w:rsidRPr="00AC7B35">
        <w:rPr>
          <w:lang w:val="en-GB"/>
        </w:rPr>
        <w:t xml:space="preserve">Mauris mattis </w:t>
      </w:r>
      <w:proofErr w:type="gramStart"/>
      <w:r w:rsidRPr="00AC7B35">
        <w:rPr>
          <w:lang w:val="en-GB"/>
        </w:rPr>
        <w:t>sem</w:t>
      </w:r>
      <w:proofErr w:type="gramEnd"/>
      <w:r w:rsidRPr="00AC7B35">
        <w:rPr>
          <w:lang w:val="en-GB"/>
        </w:rPr>
        <w:t xml:space="preserve"> dolor, sit amet ullamcorper arcu tin- cidunt ac. Vestibulum at blandit tortor. Quisque bibendum congue </w:t>
      </w:r>
      <w:proofErr w:type="gramStart"/>
      <w:r w:rsidRPr="00AC7B35">
        <w:rPr>
          <w:lang w:val="en-GB"/>
        </w:rPr>
        <w:t>leo</w:t>
      </w:r>
      <w:proofErr w:type="gramEnd"/>
      <w:r w:rsidRPr="00AC7B35">
        <w:rPr>
          <w:lang w:val="en-GB"/>
        </w:rPr>
        <w:t xml:space="preserve">, vitae eleifend massa. </w:t>
      </w:r>
      <w:proofErr w:type="gramStart"/>
      <w:r w:rsidRPr="00AC7B35">
        <w:rPr>
          <w:lang w:val="en-GB"/>
        </w:rPr>
        <w:t>Vestibulum vitae odio elit.</w:t>
      </w:r>
      <w:proofErr w:type="gramEnd"/>
      <w:r w:rsidRPr="00AC7B35">
        <w:rPr>
          <w:lang w:val="en-GB"/>
        </w:rPr>
        <w:t xml:space="preserve"> Lorem ipsum </w:t>
      </w:r>
      <w:proofErr w:type="gramStart"/>
      <w:r w:rsidRPr="00AC7B35">
        <w:rPr>
          <w:lang w:val="en-GB"/>
        </w:rPr>
        <w:t>dolor sit</w:t>
      </w:r>
      <w:proofErr w:type="gramEnd"/>
      <w:r w:rsidRPr="00AC7B35">
        <w:rPr>
          <w:lang w:val="en-GB"/>
        </w:rPr>
        <w:t xml:space="preserve"> amet, consectetur adipiscing elit. </w:t>
      </w:r>
      <w:proofErr w:type="gramStart"/>
      <w:r w:rsidRPr="00AC7B35">
        <w:rPr>
          <w:lang w:val="en-GB"/>
        </w:rPr>
        <w:t>Ut sagittis quam vel felis ornare, in gravida felis tempor.</w:t>
      </w:r>
      <w:proofErr w:type="gramEnd"/>
      <w:r w:rsidRPr="00AC7B35">
        <w:rPr>
          <w:lang w:val="en-GB"/>
        </w:rPr>
        <w:t xml:space="preserve"> Donec molestie dui quis </w:t>
      </w:r>
      <w:proofErr w:type="gramStart"/>
      <w:r w:rsidRPr="00AC7B35">
        <w:rPr>
          <w:lang w:val="en-GB"/>
        </w:rPr>
        <w:t>leo</w:t>
      </w:r>
      <w:proofErr w:type="gramEnd"/>
      <w:r w:rsidRPr="00AC7B35">
        <w:rPr>
          <w:lang w:val="en-GB"/>
        </w:rPr>
        <w:t xml:space="preserve"> venenatis blandit. Nunc sit amet finibus metus. </w:t>
      </w:r>
      <w:proofErr w:type="gramStart"/>
      <w:r w:rsidRPr="00AC7B35">
        <w:rPr>
          <w:lang w:val="en-GB"/>
        </w:rPr>
        <w:t>Cras ut lectus ex.</w:t>
      </w:r>
      <w:proofErr w:type="gramEnd"/>
      <w:r w:rsidRPr="00AC7B35">
        <w:rPr>
          <w:lang w:val="en-GB"/>
        </w:rPr>
        <w:t xml:space="preserve"> </w:t>
      </w:r>
    </w:p>
    <w:p w14:paraId="0B679E08" w14:textId="77777777" w:rsidR="00AC7B35" w:rsidRPr="00AC7B35" w:rsidRDefault="00AC7B35" w:rsidP="00AC7B35">
      <w:pPr>
        <w:pStyle w:val="BodyTextNext"/>
        <w:rPr>
          <w:lang w:val="en-GB"/>
        </w:rPr>
      </w:pPr>
      <w:r w:rsidRPr="00AC7B35">
        <w:rPr>
          <w:lang w:val="en-GB"/>
        </w:rPr>
        <w:t xml:space="preserve">Suspendisse commodo libero vel </w:t>
      </w:r>
      <w:proofErr w:type="gramStart"/>
      <w:r w:rsidRPr="00AC7B35">
        <w:rPr>
          <w:lang w:val="en-GB"/>
        </w:rPr>
        <w:t>leo</w:t>
      </w:r>
      <w:proofErr w:type="gramEnd"/>
      <w:r w:rsidRPr="00AC7B35">
        <w:rPr>
          <w:lang w:val="en-GB"/>
        </w:rPr>
        <w:t xml:space="preserve"> tincidunt, a tempus mauris porta. </w:t>
      </w:r>
      <w:proofErr w:type="gramStart"/>
      <w:r w:rsidRPr="00AC7B35">
        <w:rPr>
          <w:lang w:val="en-GB"/>
        </w:rPr>
        <w:t>Integer varius eros ac sapien lacinia vehicula.</w:t>
      </w:r>
      <w:proofErr w:type="gramEnd"/>
      <w:r w:rsidRPr="00AC7B35">
        <w:rPr>
          <w:lang w:val="en-GB"/>
        </w:rPr>
        <w:t xml:space="preserve"> Donec porttitor, lacus faucibus rhoncus venenatis, neque quam imperdiet nunc, id consectetur metus </w:t>
      </w:r>
      <w:proofErr w:type="gramStart"/>
      <w:r w:rsidRPr="00AC7B35">
        <w:rPr>
          <w:lang w:val="en-GB"/>
        </w:rPr>
        <w:t>purus</w:t>
      </w:r>
      <w:proofErr w:type="gramEnd"/>
      <w:r w:rsidRPr="00AC7B35">
        <w:rPr>
          <w:lang w:val="en-GB"/>
        </w:rPr>
        <w:t xml:space="preserve"> quis sapien. </w:t>
      </w:r>
      <w:proofErr w:type="gramStart"/>
      <w:r w:rsidRPr="00AC7B35">
        <w:rPr>
          <w:lang w:val="en-GB"/>
        </w:rPr>
        <w:t>Phasel- lus interdum nulla vel euismod posuere.</w:t>
      </w:r>
      <w:proofErr w:type="gramEnd"/>
      <w:r w:rsidRPr="00AC7B35">
        <w:rPr>
          <w:lang w:val="en-GB"/>
        </w:rPr>
        <w:t xml:space="preserve"> </w:t>
      </w:r>
      <w:proofErr w:type="gramStart"/>
      <w:r w:rsidRPr="00AC7B35">
        <w:rPr>
          <w:lang w:val="en-GB"/>
        </w:rPr>
        <w:t>Vestibulum finibus magna vel finibus mollis.</w:t>
      </w:r>
      <w:proofErr w:type="gramEnd"/>
      <w:r w:rsidRPr="00AC7B35">
        <w:rPr>
          <w:lang w:val="en-GB"/>
        </w:rPr>
        <w:t xml:space="preserve"> </w:t>
      </w:r>
      <w:proofErr w:type="gramStart"/>
      <w:r w:rsidRPr="00AC7B35">
        <w:rPr>
          <w:lang w:val="en-GB"/>
        </w:rPr>
        <w:t>Curabitur mollis turpis tortor, hen- drerit vulputate justo egestas quis.</w:t>
      </w:r>
      <w:proofErr w:type="gramEnd"/>
      <w:r w:rsidRPr="00AC7B35">
        <w:rPr>
          <w:lang w:val="en-GB"/>
        </w:rPr>
        <w:t xml:space="preserve"> Nam dignissim luctus </w:t>
      </w:r>
      <w:proofErr w:type="gramStart"/>
      <w:r w:rsidRPr="00AC7B35">
        <w:rPr>
          <w:lang w:val="en-GB"/>
        </w:rPr>
        <w:t>leo</w:t>
      </w:r>
      <w:proofErr w:type="gramEnd"/>
      <w:r w:rsidRPr="00AC7B35">
        <w:rPr>
          <w:lang w:val="en-GB"/>
        </w:rPr>
        <w:t xml:space="preserve"> non elementum. Phasellus a metus at </w:t>
      </w:r>
      <w:proofErr w:type="gramStart"/>
      <w:r w:rsidRPr="00AC7B35">
        <w:rPr>
          <w:lang w:val="en-GB"/>
        </w:rPr>
        <w:t>leo</w:t>
      </w:r>
      <w:proofErr w:type="gramEnd"/>
      <w:r w:rsidRPr="00AC7B35">
        <w:rPr>
          <w:lang w:val="en-GB"/>
        </w:rPr>
        <w:t xml:space="preserve"> malesuada bibendum. Mauris quis eleifend magna, </w:t>
      </w:r>
      <w:proofErr w:type="gramStart"/>
      <w:r w:rsidRPr="00AC7B35">
        <w:rPr>
          <w:lang w:val="en-GB"/>
        </w:rPr>
        <w:t>nec</w:t>
      </w:r>
      <w:proofErr w:type="gramEnd"/>
      <w:r w:rsidRPr="00AC7B35">
        <w:rPr>
          <w:lang w:val="en-GB"/>
        </w:rPr>
        <w:t xml:space="preserve"> vehicula ex. Donec venenatis urna fermentum commodo vehicula. </w:t>
      </w:r>
      <w:proofErr w:type="gramStart"/>
      <w:r w:rsidRPr="00AC7B35">
        <w:rPr>
          <w:lang w:val="en-GB"/>
        </w:rPr>
        <w:t>Ut mattis scelerisque ali- quam.</w:t>
      </w:r>
      <w:proofErr w:type="gramEnd"/>
      <w:r w:rsidRPr="00AC7B35">
        <w:rPr>
          <w:lang w:val="en-GB"/>
        </w:rPr>
        <w:t xml:space="preserve"> </w:t>
      </w:r>
      <w:proofErr w:type="gramStart"/>
      <w:r w:rsidRPr="00AC7B35">
        <w:rPr>
          <w:lang w:val="en-GB"/>
        </w:rPr>
        <w:t>Vivamus pulvinar erat metus, id tempus mi vulputate quis.</w:t>
      </w:r>
      <w:proofErr w:type="gramEnd"/>
      <w:r w:rsidRPr="00AC7B35">
        <w:rPr>
          <w:lang w:val="en-GB"/>
        </w:rPr>
        <w:t xml:space="preserve"> </w:t>
      </w:r>
    </w:p>
    <w:p w14:paraId="2126463D" w14:textId="77777777" w:rsidR="00AC7B35" w:rsidRPr="00AC7B35" w:rsidRDefault="00AC7B35" w:rsidP="00AC7B35">
      <w:pPr>
        <w:pStyle w:val="BodyTextNext"/>
        <w:rPr>
          <w:lang w:val="en-GB"/>
        </w:rPr>
      </w:pPr>
      <w:r w:rsidRPr="00AC7B35">
        <w:rPr>
          <w:lang w:val="en-GB"/>
        </w:rPr>
        <w:t xml:space="preserve">Fusce lobortis </w:t>
      </w:r>
      <w:proofErr w:type="gramStart"/>
      <w:r w:rsidRPr="00AC7B35">
        <w:rPr>
          <w:lang w:val="en-GB"/>
        </w:rPr>
        <w:t>a</w:t>
      </w:r>
      <w:proofErr w:type="gramEnd"/>
      <w:r w:rsidRPr="00AC7B35">
        <w:rPr>
          <w:lang w:val="en-GB"/>
        </w:rPr>
        <w:t xml:space="preserve"> urna eget blandit. </w:t>
      </w:r>
      <w:proofErr w:type="gramStart"/>
      <w:r w:rsidRPr="00AC7B35">
        <w:rPr>
          <w:lang w:val="en-GB"/>
        </w:rPr>
        <w:t>Vivamus in eleifend neque, at sollicitudin lectus.</w:t>
      </w:r>
      <w:proofErr w:type="gramEnd"/>
      <w:r w:rsidRPr="00AC7B35">
        <w:rPr>
          <w:lang w:val="en-GB"/>
        </w:rPr>
        <w:t xml:space="preserve"> Quisque faucibus egestas lorem, in commodo diam maximus </w:t>
      </w:r>
      <w:proofErr w:type="gramStart"/>
      <w:r w:rsidRPr="00AC7B35">
        <w:rPr>
          <w:lang w:val="en-GB"/>
        </w:rPr>
        <w:t>eu</w:t>
      </w:r>
      <w:proofErr w:type="gramEnd"/>
      <w:r w:rsidRPr="00AC7B35">
        <w:rPr>
          <w:lang w:val="en-GB"/>
        </w:rPr>
        <w:t xml:space="preserve">. Morbi finibus ante ac felis port- </w:t>
      </w:r>
    </w:p>
    <w:p w14:paraId="546167E1" w14:textId="77777777" w:rsidR="00AC7B35" w:rsidRPr="00AC7B35" w:rsidRDefault="00AC7B35" w:rsidP="00AC7B35">
      <w:pPr>
        <w:pStyle w:val="BodyTextNext"/>
        <w:rPr>
          <w:lang w:val="en-GB"/>
        </w:rPr>
      </w:pPr>
      <w:proofErr w:type="gramStart"/>
      <w:r w:rsidRPr="00AC7B35">
        <w:rPr>
          <w:lang w:val="en-GB"/>
        </w:rPr>
        <w:t>titor</w:t>
      </w:r>
      <w:proofErr w:type="gramEnd"/>
      <w:r w:rsidRPr="00AC7B35">
        <w:rPr>
          <w:lang w:val="en-GB"/>
        </w:rPr>
        <w:t xml:space="preserve"> euismod. Donec lobortis aliquam ipsum sit amet luctus. Cum sociis natoque penatibus </w:t>
      </w:r>
      <w:proofErr w:type="gramStart"/>
      <w:r w:rsidRPr="00AC7B35">
        <w:rPr>
          <w:lang w:val="en-GB"/>
        </w:rPr>
        <w:t>et</w:t>
      </w:r>
      <w:proofErr w:type="gramEnd"/>
      <w:r w:rsidRPr="00AC7B35">
        <w:rPr>
          <w:lang w:val="en-GB"/>
        </w:rPr>
        <w:t xml:space="preserve"> magnis dis parturient montes, nascetur ridiculus mus. Etiam rutrum neque sapien, eget luctus turpis iaculis pulvinar. Duis quis pulvinar nunc, </w:t>
      </w:r>
      <w:proofErr w:type="gramStart"/>
      <w:r w:rsidRPr="00AC7B35">
        <w:rPr>
          <w:lang w:val="en-GB"/>
        </w:rPr>
        <w:t>nec</w:t>
      </w:r>
      <w:proofErr w:type="gramEnd"/>
      <w:r w:rsidRPr="00AC7B35">
        <w:rPr>
          <w:lang w:val="en-GB"/>
        </w:rPr>
        <w:t xml:space="preserve"> bibendum ligula. </w:t>
      </w:r>
      <w:proofErr w:type="gramStart"/>
      <w:r w:rsidRPr="00AC7B35">
        <w:rPr>
          <w:lang w:val="en-GB"/>
        </w:rPr>
        <w:t>Phasellus suscipit sagittis lacus molestie laoreet.</w:t>
      </w:r>
      <w:proofErr w:type="gramEnd"/>
      <w:r w:rsidRPr="00AC7B35">
        <w:rPr>
          <w:lang w:val="en-GB"/>
        </w:rPr>
        <w:t xml:space="preserve"> Pellen- tesque lacus diam, tincidunt </w:t>
      </w:r>
      <w:proofErr w:type="gramStart"/>
      <w:r w:rsidRPr="00AC7B35">
        <w:rPr>
          <w:lang w:val="en-GB"/>
        </w:rPr>
        <w:t>a</w:t>
      </w:r>
      <w:proofErr w:type="gramEnd"/>
      <w:r w:rsidRPr="00AC7B35">
        <w:rPr>
          <w:lang w:val="en-GB"/>
        </w:rPr>
        <w:t xml:space="preserve"> aliquam vitae, aliquet non justo. </w:t>
      </w:r>
    </w:p>
    <w:p w14:paraId="37DAF4C9" w14:textId="77777777" w:rsidR="00AC7B35" w:rsidRPr="00AC7B35" w:rsidRDefault="00AC7B35" w:rsidP="00AC7B35">
      <w:pPr>
        <w:pStyle w:val="BodyTextNext"/>
        <w:rPr>
          <w:lang w:val="en-GB"/>
        </w:rPr>
      </w:pPr>
      <w:r w:rsidRPr="00AC7B35">
        <w:rPr>
          <w:lang w:val="en-GB"/>
        </w:rPr>
        <w:t xml:space="preserve">Etiam lectus lacus, commodo eget consectetur eget, auc- tor vitae </w:t>
      </w:r>
      <w:proofErr w:type="gramStart"/>
      <w:r w:rsidRPr="00AC7B35">
        <w:rPr>
          <w:lang w:val="en-GB"/>
        </w:rPr>
        <w:t>leo</w:t>
      </w:r>
      <w:proofErr w:type="gramEnd"/>
      <w:r w:rsidRPr="00AC7B35">
        <w:rPr>
          <w:lang w:val="en-GB"/>
        </w:rPr>
        <w:t xml:space="preserve">. Praesent vitae erat in diam blandit semper vitae </w:t>
      </w:r>
      <w:proofErr w:type="gramStart"/>
      <w:r w:rsidRPr="00AC7B35">
        <w:rPr>
          <w:lang w:val="en-GB"/>
        </w:rPr>
        <w:t>et</w:t>
      </w:r>
      <w:proofErr w:type="gramEnd"/>
      <w:r w:rsidRPr="00AC7B35">
        <w:rPr>
          <w:lang w:val="en-GB"/>
        </w:rPr>
        <w:t xml:space="preserve"> eros. </w:t>
      </w:r>
      <w:proofErr w:type="gramStart"/>
      <w:r w:rsidRPr="00AC7B35">
        <w:rPr>
          <w:lang w:val="en-GB"/>
        </w:rPr>
        <w:t>Maecenas auctor pharetra nibh eget egestas.</w:t>
      </w:r>
      <w:proofErr w:type="gramEnd"/>
      <w:r w:rsidRPr="00AC7B35">
        <w:rPr>
          <w:lang w:val="en-GB"/>
        </w:rPr>
        <w:t xml:space="preserve"> </w:t>
      </w:r>
      <w:proofErr w:type="gramStart"/>
      <w:r w:rsidRPr="00AC7B35">
        <w:rPr>
          <w:lang w:val="en-GB"/>
        </w:rPr>
        <w:t>Donec accumsan ut risus eget rhoncus.</w:t>
      </w:r>
      <w:proofErr w:type="gramEnd"/>
      <w:r w:rsidRPr="00AC7B35">
        <w:rPr>
          <w:lang w:val="en-GB"/>
        </w:rPr>
        <w:t xml:space="preserve"> Nam placerat, erat sit amet gravida mollis, </w:t>
      </w:r>
      <w:proofErr w:type="gramStart"/>
      <w:r w:rsidRPr="00AC7B35">
        <w:rPr>
          <w:lang w:val="en-GB"/>
        </w:rPr>
        <w:t>purus</w:t>
      </w:r>
      <w:proofErr w:type="gramEnd"/>
      <w:r w:rsidRPr="00AC7B35">
        <w:rPr>
          <w:lang w:val="en-GB"/>
        </w:rPr>
        <w:t xml:space="preserve"> arcu accumsan diam, tempus pharetra risus mi ac sapien. Ut et tortor porta, pulvinar elit vitae, tem- por mi. Nam interdum, nisl non pharetra molestie, turpis neque commodo ligula, sit amet pretium nisl nibh quis ante. Quisque </w:t>
      </w:r>
      <w:proofErr w:type="gramStart"/>
      <w:r w:rsidRPr="00AC7B35">
        <w:rPr>
          <w:lang w:val="en-GB"/>
        </w:rPr>
        <w:t>et</w:t>
      </w:r>
      <w:proofErr w:type="gramEnd"/>
      <w:r w:rsidRPr="00AC7B35">
        <w:rPr>
          <w:lang w:val="en-GB"/>
        </w:rPr>
        <w:t xml:space="preserve"> ex eget velit lobortis suscipit. </w:t>
      </w:r>
      <w:proofErr w:type="gramStart"/>
      <w:r w:rsidRPr="00AC7B35">
        <w:rPr>
          <w:lang w:val="en-GB"/>
        </w:rPr>
        <w:t>Integer aliquam finibus mo- lestie.</w:t>
      </w:r>
      <w:proofErr w:type="gramEnd"/>
      <w:r w:rsidRPr="00AC7B35">
        <w:rPr>
          <w:lang w:val="en-GB"/>
        </w:rPr>
        <w:t xml:space="preserve"> Sed pellentesque neque </w:t>
      </w:r>
      <w:proofErr w:type="gramStart"/>
      <w:r w:rsidRPr="00AC7B35">
        <w:rPr>
          <w:lang w:val="en-GB"/>
        </w:rPr>
        <w:t>eu</w:t>
      </w:r>
      <w:proofErr w:type="gramEnd"/>
      <w:r w:rsidRPr="00AC7B35">
        <w:rPr>
          <w:lang w:val="en-GB"/>
        </w:rPr>
        <w:t xml:space="preserve"> turpis aliquet, mattis ornare enim finibus. </w:t>
      </w:r>
      <w:proofErr w:type="gramStart"/>
      <w:r w:rsidRPr="00AC7B35">
        <w:rPr>
          <w:lang w:val="en-GB"/>
        </w:rPr>
        <w:t>In hac habitasse platea dictumst.</w:t>
      </w:r>
      <w:proofErr w:type="gramEnd"/>
      <w:r w:rsidRPr="00AC7B35">
        <w:rPr>
          <w:lang w:val="en-GB"/>
        </w:rPr>
        <w:t xml:space="preserve"> </w:t>
      </w:r>
    </w:p>
    <w:p w14:paraId="65ED98E3" w14:textId="77777777" w:rsidR="00AC7B35" w:rsidRPr="00AC7B35" w:rsidRDefault="00AC7B35" w:rsidP="00AC7B35">
      <w:pPr>
        <w:pStyle w:val="BodyTextNext"/>
        <w:rPr>
          <w:lang w:val="en-GB"/>
        </w:rPr>
      </w:pPr>
      <w:proofErr w:type="gramStart"/>
      <w:r w:rsidRPr="00AC7B35">
        <w:rPr>
          <w:lang w:val="en-GB"/>
        </w:rPr>
        <w:t>Integer congue quis justo a posuere.</w:t>
      </w:r>
      <w:proofErr w:type="gramEnd"/>
      <w:r w:rsidRPr="00AC7B35">
        <w:rPr>
          <w:lang w:val="en-GB"/>
        </w:rPr>
        <w:t xml:space="preserve"> Quisque porta, ante </w:t>
      </w:r>
      <w:proofErr w:type="gramStart"/>
      <w:r w:rsidRPr="00AC7B35">
        <w:rPr>
          <w:lang w:val="en-GB"/>
        </w:rPr>
        <w:t>et</w:t>
      </w:r>
      <w:proofErr w:type="gramEnd"/>
      <w:r w:rsidRPr="00AC7B35">
        <w:rPr>
          <w:lang w:val="en-GB"/>
        </w:rPr>
        <w:t xml:space="preserve"> dignissim suscipit, arcu mauris ultrices libero, nec sollicitudin purus lacus a enim. </w:t>
      </w:r>
      <w:proofErr w:type="gramStart"/>
      <w:r w:rsidRPr="00AC7B35">
        <w:rPr>
          <w:lang w:val="en-GB"/>
        </w:rPr>
        <w:t>Aliquam feugiat eget lacus molestie so- dales.</w:t>
      </w:r>
      <w:proofErr w:type="gramEnd"/>
      <w:r w:rsidRPr="00AC7B35">
        <w:rPr>
          <w:lang w:val="en-GB"/>
        </w:rPr>
        <w:t xml:space="preserve"> Duis blandit placerat nunc, </w:t>
      </w:r>
      <w:proofErr w:type="gramStart"/>
      <w:r w:rsidRPr="00AC7B35">
        <w:rPr>
          <w:lang w:val="en-GB"/>
        </w:rPr>
        <w:t>et</w:t>
      </w:r>
      <w:proofErr w:type="gramEnd"/>
      <w:r w:rsidRPr="00AC7B35">
        <w:rPr>
          <w:lang w:val="en-GB"/>
        </w:rPr>
        <w:t xml:space="preserve"> venenatis turpis dictum vel. Nulla facilisi. Nam ullamcorper, tellus </w:t>
      </w:r>
      <w:proofErr w:type="gramStart"/>
      <w:r w:rsidRPr="00AC7B35">
        <w:rPr>
          <w:lang w:val="en-GB"/>
        </w:rPr>
        <w:t>eu</w:t>
      </w:r>
      <w:proofErr w:type="gramEnd"/>
      <w:r w:rsidRPr="00AC7B35">
        <w:rPr>
          <w:lang w:val="en-GB"/>
        </w:rPr>
        <w:t xml:space="preserve"> posuere mattis, arcu lacus dictum nulla, vel mattis nisi sem posuere tellus. </w:t>
      </w:r>
      <w:proofErr w:type="gramStart"/>
      <w:r w:rsidRPr="00AC7B35">
        <w:rPr>
          <w:lang w:val="en-GB"/>
        </w:rPr>
        <w:t>Etiam quis eros condimentum lectus lobortis eleifend.</w:t>
      </w:r>
      <w:proofErr w:type="gramEnd"/>
      <w:r w:rsidRPr="00AC7B35">
        <w:rPr>
          <w:lang w:val="en-GB"/>
        </w:rPr>
        <w:t xml:space="preserve"> In ex lacus, so- dales scelerisque egestas ac, aliquam </w:t>
      </w:r>
      <w:proofErr w:type="gramStart"/>
      <w:r w:rsidRPr="00AC7B35">
        <w:rPr>
          <w:lang w:val="en-GB"/>
        </w:rPr>
        <w:t>nec</w:t>
      </w:r>
      <w:proofErr w:type="gramEnd"/>
      <w:r w:rsidRPr="00AC7B35">
        <w:rPr>
          <w:lang w:val="en-GB"/>
        </w:rPr>
        <w:t xml:space="preserve"> purus. Nunc sit amet magna non libero ullamcorper dictum. </w:t>
      </w:r>
      <w:proofErr w:type="gramStart"/>
      <w:r w:rsidRPr="00AC7B35">
        <w:rPr>
          <w:lang w:val="en-GB"/>
        </w:rPr>
        <w:t>Phasellus porta faucibus tempus.</w:t>
      </w:r>
      <w:proofErr w:type="gramEnd"/>
      <w:r w:rsidRPr="00AC7B35">
        <w:rPr>
          <w:lang w:val="en-GB"/>
        </w:rPr>
        <w:t xml:space="preserve"> </w:t>
      </w:r>
      <w:proofErr w:type="gramStart"/>
      <w:r w:rsidRPr="00AC7B35">
        <w:rPr>
          <w:lang w:val="en-GB"/>
        </w:rPr>
        <w:t>Praesent blandit tortor sed tellus ornare consectetur.</w:t>
      </w:r>
      <w:proofErr w:type="gramEnd"/>
      <w:r w:rsidRPr="00AC7B35">
        <w:rPr>
          <w:lang w:val="en-GB"/>
        </w:rPr>
        <w:t xml:space="preserve"> Sed sed nisi id neque porta varius </w:t>
      </w:r>
      <w:proofErr w:type="gramStart"/>
      <w:r w:rsidRPr="00AC7B35">
        <w:rPr>
          <w:lang w:val="en-GB"/>
        </w:rPr>
        <w:t>eu</w:t>
      </w:r>
      <w:proofErr w:type="gramEnd"/>
      <w:r w:rsidRPr="00AC7B35">
        <w:rPr>
          <w:lang w:val="en-GB"/>
        </w:rPr>
        <w:t xml:space="preserve"> eu velit. </w:t>
      </w:r>
      <w:proofErr w:type="gramStart"/>
      <w:r w:rsidRPr="00AC7B35">
        <w:rPr>
          <w:lang w:val="en-GB"/>
        </w:rPr>
        <w:t>Curabitur var- ius convallis justo id facilisis.</w:t>
      </w:r>
      <w:proofErr w:type="gramEnd"/>
      <w:r w:rsidRPr="00AC7B35">
        <w:rPr>
          <w:lang w:val="en-GB"/>
        </w:rPr>
        <w:t xml:space="preserve"> Mauris auctor velit </w:t>
      </w:r>
      <w:proofErr w:type="gramStart"/>
      <w:r w:rsidRPr="00AC7B35">
        <w:rPr>
          <w:lang w:val="en-GB"/>
        </w:rPr>
        <w:t>nec</w:t>
      </w:r>
      <w:proofErr w:type="gramEnd"/>
      <w:r w:rsidRPr="00AC7B35">
        <w:rPr>
          <w:lang w:val="en-GB"/>
        </w:rPr>
        <w:t xml:space="preserve"> aliquam cursus. </w:t>
      </w:r>
    </w:p>
    <w:p w14:paraId="670F1C72" w14:textId="77777777" w:rsidR="00AC7B35" w:rsidRPr="00AC7B35" w:rsidRDefault="00AC7B35" w:rsidP="00AC7B35">
      <w:pPr>
        <w:pStyle w:val="BodyTextNext"/>
        <w:rPr>
          <w:lang w:val="en-GB"/>
        </w:rPr>
      </w:pPr>
      <w:r w:rsidRPr="00AC7B35">
        <w:rPr>
          <w:lang w:val="en-GB"/>
        </w:rPr>
        <w:t xml:space="preserve">Integer suscipit scelerisque </w:t>
      </w:r>
      <w:proofErr w:type="gramStart"/>
      <w:r w:rsidRPr="00AC7B35">
        <w:rPr>
          <w:lang w:val="en-GB"/>
        </w:rPr>
        <w:t>leo</w:t>
      </w:r>
      <w:proofErr w:type="gramEnd"/>
      <w:r w:rsidRPr="00AC7B35">
        <w:rPr>
          <w:lang w:val="en-GB"/>
        </w:rPr>
        <w:t xml:space="preserve"> sed faucibus. </w:t>
      </w:r>
      <w:proofErr w:type="gramStart"/>
      <w:r w:rsidRPr="00AC7B35">
        <w:rPr>
          <w:lang w:val="en-GB"/>
        </w:rPr>
        <w:t>Ut commodo nulla luctus diam posuere egestas.</w:t>
      </w:r>
      <w:proofErr w:type="gramEnd"/>
      <w:r w:rsidRPr="00AC7B35">
        <w:rPr>
          <w:lang w:val="en-GB"/>
        </w:rPr>
        <w:t xml:space="preserve"> </w:t>
      </w:r>
      <w:proofErr w:type="gramStart"/>
      <w:r w:rsidRPr="00AC7B35">
        <w:rPr>
          <w:lang w:val="en-GB"/>
        </w:rPr>
        <w:t>Integer ut augue ac velit ul- lamcorper tempus.</w:t>
      </w:r>
      <w:proofErr w:type="gramEnd"/>
      <w:r w:rsidRPr="00AC7B35">
        <w:rPr>
          <w:lang w:val="en-GB"/>
        </w:rPr>
        <w:t xml:space="preserve"> Pellentesque in mi rhoncus, sodales </w:t>
      </w:r>
      <w:proofErr w:type="gramStart"/>
      <w:r w:rsidRPr="00AC7B35">
        <w:rPr>
          <w:lang w:val="en-GB"/>
        </w:rPr>
        <w:t>sem</w:t>
      </w:r>
      <w:proofErr w:type="gramEnd"/>
      <w:r w:rsidRPr="00AC7B35">
        <w:rPr>
          <w:lang w:val="en-GB"/>
        </w:rPr>
        <w:t xml:space="preserve"> quis, commodo sem. Aenean dapibus euismod diam id rhon- cus. </w:t>
      </w:r>
      <w:proofErr w:type="gramStart"/>
      <w:r w:rsidRPr="00AC7B35">
        <w:rPr>
          <w:lang w:val="en-GB"/>
        </w:rPr>
        <w:t>Nullam vehicula placerat eros consectetur luctus.</w:t>
      </w:r>
      <w:proofErr w:type="gramEnd"/>
      <w:r w:rsidRPr="00AC7B35">
        <w:rPr>
          <w:lang w:val="en-GB"/>
        </w:rPr>
        <w:t xml:space="preserve"> </w:t>
      </w:r>
      <w:proofErr w:type="gramStart"/>
      <w:r w:rsidRPr="00AC7B35">
        <w:rPr>
          <w:lang w:val="en-GB"/>
        </w:rPr>
        <w:lastRenderedPageBreak/>
        <w:t>Aliquam auctor ipsum vitae egestas imperdiet.</w:t>
      </w:r>
      <w:proofErr w:type="gramEnd"/>
      <w:r w:rsidRPr="00AC7B35">
        <w:rPr>
          <w:lang w:val="en-GB"/>
        </w:rPr>
        <w:t xml:space="preserve"> </w:t>
      </w:r>
      <w:proofErr w:type="gramStart"/>
      <w:r w:rsidRPr="00AC7B35">
        <w:rPr>
          <w:lang w:val="en-GB"/>
        </w:rPr>
        <w:t>Ut nulla lacus, imperdiet quis urna vel, ornare imperdiet tortor.</w:t>
      </w:r>
      <w:proofErr w:type="gramEnd"/>
      <w:r w:rsidRPr="00AC7B35">
        <w:rPr>
          <w:lang w:val="en-GB"/>
        </w:rPr>
        <w:t xml:space="preserve"> Mauris </w:t>
      </w:r>
      <w:proofErr w:type="gramStart"/>
      <w:r w:rsidRPr="00AC7B35">
        <w:rPr>
          <w:lang w:val="en-GB"/>
        </w:rPr>
        <w:t>nec</w:t>
      </w:r>
      <w:proofErr w:type="gramEnd"/>
      <w:r w:rsidRPr="00AC7B35">
        <w:rPr>
          <w:lang w:val="en-GB"/>
        </w:rPr>
        <w:t xml:space="preserve"> diam ac nunc laoreet volutpat at id turpis. Nulla </w:t>
      </w:r>
      <w:proofErr w:type="gramStart"/>
      <w:r w:rsidRPr="00AC7B35">
        <w:rPr>
          <w:lang w:val="en-GB"/>
        </w:rPr>
        <w:t>eu</w:t>
      </w:r>
      <w:proofErr w:type="gramEnd"/>
      <w:r w:rsidRPr="00AC7B35">
        <w:rPr>
          <w:lang w:val="en-GB"/>
        </w:rPr>
        <w:t xml:space="preserve"> neque a risus feugiat iac- ulis ac vel risus. </w:t>
      </w:r>
      <w:proofErr w:type="gramStart"/>
      <w:r w:rsidRPr="00AC7B35">
        <w:rPr>
          <w:lang w:val="en-GB"/>
        </w:rPr>
        <w:t>Ut tempus elementum lorem eget porta.</w:t>
      </w:r>
      <w:proofErr w:type="gramEnd"/>
      <w:r w:rsidRPr="00AC7B35">
        <w:rPr>
          <w:lang w:val="en-GB"/>
        </w:rPr>
        <w:t xml:space="preserve"> Nul- lam </w:t>
      </w:r>
      <w:proofErr w:type="gramStart"/>
      <w:r w:rsidRPr="00AC7B35">
        <w:rPr>
          <w:lang w:val="en-GB"/>
        </w:rPr>
        <w:t>et</w:t>
      </w:r>
      <w:proofErr w:type="gramEnd"/>
      <w:r w:rsidRPr="00AC7B35">
        <w:rPr>
          <w:lang w:val="en-GB"/>
        </w:rPr>
        <w:t xml:space="preserve"> ullamcorper urna. Cum sociis natoque penatibus </w:t>
      </w:r>
      <w:proofErr w:type="gramStart"/>
      <w:r w:rsidRPr="00AC7B35">
        <w:rPr>
          <w:lang w:val="en-GB"/>
        </w:rPr>
        <w:t>et</w:t>
      </w:r>
      <w:proofErr w:type="gramEnd"/>
      <w:r w:rsidRPr="00AC7B35">
        <w:rPr>
          <w:lang w:val="en-GB"/>
        </w:rPr>
        <w:t xml:space="preserve"> mag- nis dis parturient montes, nascetur ridiculus mus. Phasellus eget dui vitae nulla hendrerit ultrices quis rutrum leo. </w:t>
      </w:r>
    </w:p>
    <w:p w14:paraId="49C33567" w14:textId="77777777" w:rsidR="00AC7B35" w:rsidRPr="00AC7B35" w:rsidRDefault="00AC7B35" w:rsidP="00AC7B35">
      <w:pPr>
        <w:pStyle w:val="BodyTextNext"/>
        <w:rPr>
          <w:lang w:val="en-GB"/>
        </w:rPr>
      </w:pPr>
      <w:r w:rsidRPr="00AC7B35">
        <w:rPr>
          <w:lang w:val="en-GB"/>
        </w:rPr>
        <w:t xml:space="preserve">Proin consectetur lacus sit amet eleifend varius. Etiam </w:t>
      </w:r>
      <w:proofErr w:type="gramStart"/>
      <w:r w:rsidRPr="00AC7B35">
        <w:rPr>
          <w:lang w:val="en-GB"/>
        </w:rPr>
        <w:t>eu</w:t>
      </w:r>
      <w:proofErr w:type="gramEnd"/>
      <w:r w:rsidRPr="00AC7B35">
        <w:rPr>
          <w:lang w:val="en-GB"/>
        </w:rPr>
        <w:t xml:space="preserve"> blandit risus. </w:t>
      </w:r>
      <w:proofErr w:type="gramStart"/>
      <w:r w:rsidRPr="00AC7B35">
        <w:rPr>
          <w:lang w:val="en-GB"/>
        </w:rPr>
        <w:t>Curabitur pellentesque urna sed dolor congue mattis.</w:t>
      </w:r>
      <w:proofErr w:type="gramEnd"/>
      <w:r w:rsidRPr="00AC7B35">
        <w:rPr>
          <w:lang w:val="en-GB"/>
        </w:rPr>
        <w:t xml:space="preserve"> Vestibulum ut velit posuere, feugiat </w:t>
      </w:r>
      <w:proofErr w:type="gramStart"/>
      <w:r w:rsidRPr="00AC7B35">
        <w:rPr>
          <w:lang w:val="en-GB"/>
        </w:rPr>
        <w:t>leo</w:t>
      </w:r>
      <w:proofErr w:type="gramEnd"/>
      <w:r w:rsidRPr="00AC7B35">
        <w:rPr>
          <w:lang w:val="en-GB"/>
        </w:rPr>
        <w:t xml:space="preserve"> a, dignissim massa. Proin </w:t>
      </w:r>
      <w:proofErr w:type="gramStart"/>
      <w:r w:rsidRPr="00AC7B35">
        <w:rPr>
          <w:lang w:val="en-GB"/>
        </w:rPr>
        <w:t>eu</w:t>
      </w:r>
      <w:proofErr w:type="gramEnd"/>
      <w:r w:rsidRPr="00AC7B35">
        <w:rPr>
          <w:lang w:val="en-GB"/>
        </w:rPr>
        <w:t xml:space="preserve"> nulla risus. Fusce luctus bibendum </w:t>
      </w:r>
      <w:proofErr w:type="gramStart"/>
      <w:r w:rsidRPr="00AC7B35">
        <w:rPr>
          <w:lang w:val="en-GB"/>
        </w:rPr>
        <w:t>est</w:t>
      </w:r>
      <w:proofErr w:type="gramEnd"/>
      <w:r w:rsidRPr="00AC7B35">
        <w:rPr>
          <w:lang w:val="en-GB"/>
        </w:rPr>
        <w:t xml:space="preserve">, sit amet venenatis nisi finibus non. </w:t>
      </w:r>
      <w:proofErr w:type="gramStart"/>
      <w:r w:rsidRPr="00AC7B35">
        <w:rPr>
          <w:lang w:val="en-GB"/>
        </w:rPr>
        <w:t>Donec ultricies ornare nunc at lobortis.</w:t>
      </w:r>
      <w:proofErr w:type="gramEnd"/>
      <w:r w:rsidRPr="00AC7B35">
        <w:rPr>
          <w:lang w:val="en-GB"/>
        </w:rPr>
        <w:t xml:space="preserve"> Nam </w:t>
      </w:r>
      <w:proofErr w:type="gramStart"/>
      <w:r w:rsidRPr="00AC7B35">
        <w:rPr>
          <w:lang w:val="en-GB"/>
        </w:rPr>
        <w:t>a</w:t>
      </w:r>
      <w:proofErr w:type="gramEnd"/>
      <w:r w:rsidRPr="00AC7B35">
        <w:rPr>
          <w:lang w:val="en-GB"/>
        </w:rPr>
        <w:t xml:space="preserve"> auctor metus. </w:t>
      </w:r>
      <w:proofErr w:type="gramStart"/>
      <w:r w:rsidRPr="00AC7B35">
        <w:rPr>
          <w:lang w:val="en-GB"/>
        </w:rPr>
        <w:t>Vestibulum pretium condimen- tum turpis ac mattis.</w:t>
      </w:r>
      <w:proofErr w:type="gramEnd"/>
      <w:r w:rsidRPr="00AC7B35">
        <w:rPr>
          <w:lang w:val="en-GB"/>
        </w:rPr>
        <w:t xml:space="preserve"> </w:t>
      </w:r>
      <w:proofErr w:type="gramStart"/>
      <w:r w:rsidRPr="00AC7B35">
        <w:rPr>
          <w:lang w:val="en-GB"/>
        </w:rPr>
        <w:t>Curabitur semper sagittis rhoncus.</w:t>
      </w:r>
      <w:proofErr w:type="gramEnd"/>
      <w:r w:rsidRPr="00AC7B35">
        <w:rPr>
          <w:lang w:val="en-GB"/>
        </w:rPr>
        <w:t xml:space="preserve"> </w:t>
      </w:r>
      <w:proofErr w:type="gramStart"/>
      <w:r w:rsidRPr="00AC7B35">
        <w:rPr>
          <w:lang w:val="en-GB"/>
        </w:rPr>
        <w:t>Duis molestie facilisis mattis.</w:t>
      </w:r>
      <w:proofErr w:type="gramEnd"/>
      <w:r w:rsidRPr="00AC7B35">
        <w:rPr>
          <w:lang w:val="en-GB"/>
        </w:rPr>
        <w:t xml:space="preserve"> Sed pharetra lorem id tortor efficitur, sed maximus </w:t>
      </w:r>
      <w:proofErr w:type="gramStart"/>
      <w:r w:rsidRPr="00AC7B35">
        <w:rPr>
          <w:lang w:val="en-GB"/>
        </w:rPr>
        <w:t>leo</w:t>
      </w:r>
      <w:proofErr w:type="gramEnd"/>
      <w:r w:rsidRPr="00AC7B35">
        <w:rPr>
          <w:lang w:val="en-GB"/>
        </w:rPr>
        <w:t xml:space="preserve"> posuere. </w:t>
      </w:r>
      <w:proofErr w:type="gramStart"/>
      <w:r w:rsidRPr="00AC7B35">
        <w:rPr>
          <w:lang w:val="en-GB"/>
        </w:rPr>
        <w:t>Quisque suscipit molestie convallis.</w:t>
      </w:r>
      <w:proofErr w:type="gramEnd"/>
      <w:r w:rsidRPr="00AC7B35">
        <w:rPr>
          <w:lang w:val="en-GB"/>
        </w:rPr>
        <w:t xml:space="preserve"> </w:t>
      </w:r>
      <w:proofErr w:type="gramStart"/>
      <w:r w:rsidRPr="00AC7B35">
        <w:rPr>
          <w:lang w:val="en-GB"/>
        </w:rPr>
        <w:t>Duis imperdiet placerat congue.</w:t>
      </w:r>
      <w:proofErr w:type="gramEnd"/>
      <w:r w:rsidRPr="00AC7B35">
        <w:rPr>
          <w:lang w:val="en-GB"/>
        </w:rPr>
        <w:t xml:space="preserve"> Morbi placerat, velit ut tempor porta, ex nisi imperdiet </w:t>
      </w:r>
      <w:proofErr w:type="gramStart"/>
      <w:r w:rsidRPr="00AC7B35">
        <w:rPr>
          <w:lang w:val="en-GB"/>
        </w:rPr>
        <w:t>purus</w:t>
      </w:r>
      <w:proofErr w:type="gramEnd"/>
      <w:r w:rsidRPr="00AC7B35">
        <w:rPr>
          <w:lang w:val="en-GB"/>
        </w:rPr>
        <w:t xml:space="preserve">, non feugiat ex velit nec nulla. </w:t>
      </w:r>
    </w:p>
    <w:p w14:paraId="60E49126" w14:textId="77777777" w:rsidR="00AC7B35" w:rsidRPr="00AC7B35" w:rsidRDefault="00AC7B35" w:rsidP="00AC7B35">
      <w:pPr>
        <w:pStyle w:val="BodyTextNext"/>
        <w:rPr>
          <w:lang w:val="en-GB"/>
        </w:rPr>
      </w:pPr>
      <w:proofErr w:type="gramStart"/>
      <w:r w:rsidRPr="00AC7B35">
        <w:rPr>
          <w:lang w:val="en-GB"/>
        </w:rPr>
        <w:t>Phasellus mattis at erat eget lobortis.</w:t>
      </w:r>
      <w:proofErr w:type="gramEnd"/>
      <w:r w:rsidRPr="00AC7B35">
        <w:rPr>
          <w:lang w:val="en-GB"/>
        </w:rPr>
        <w:t xml:space="preserve"> Vivamus sodales odio </w:t>
      </w:r>
      <w:proofErr w:type="gramStart"/>
      <w:r w:rsidRPr="00AC7B35">
        <w:rPr>
          <w:lang w:val="en-GB"/>
        </w:rPr>
        <w:t>non erat</w:t>
      </w:r>
      <w:proofErr w:type="gramEnd"/>
      <w:r w:rsidRPr="00AC7B35">
        <w:rPr>
          <w:lang w:val="en-GB"/>
        </w:rPr>
        <w:t xml:space="preserve"> luctus faucibus. </w:t>
      </w:r>
      <w:proofErr w:type="gramStart"/>
      <w:r w:rsidRPr="00AC7B35">
        <w:rPr>
          <w:lang w:val="en-GB"/>
        </w:rPr>
        <w:t>Curabitur aliquam luctus nulla quis consectetur.</w:t>
      </w:r>
      <w:proofErr w:type="gramEnd"/>
      <w:r w:rsidRPr="00AC7B35">
        <w:rPr>
          <w:lang w:val="en-GB"/>
        </w:rPr>
        <w:t xml:space="preserve"> </w:t>
      </w:r>
      <w:proofErr w:type="gramStart"/>
      <w:r w:rsidRPr="00AC7B35">
        <w:rPr>
          <w:lang w:val="en-GB"/>
        </w:rPr>
        <w:t>Fusce vulputate finibus vulputate.</w:t>
      </w:r>
      <w:proofErr w:type="gramEnd"/>
      <w:r w:rsidRPr="00AC7B35">
        <w:rPr>
          <w:lang w:val="en-GB"/>
        </w:rPr>
        <w:t xml:space="preserve"> Cras at condimentum </w:t>
      </w:r>
      <w:proofErr w:type="gramStart"/>
      <w:r w:rsidRPr="00AC7B35">
        <w:rPr>
          <w:lang w:val="en-GB"/>
        </w:rPr>
        <w:t>massa</w:t>
      </w:r>
      <w:proofErr w:type="gramEnd"/>
      <w:r w:rsidRPr="00AC7B35">
        <w:rPr>
          <w:lang w:val="en-GB"/>
        </w:rPr>
        <w:t xml:space="preserve">. </w:t>
      </w:r>
      <w:proofErr w:type="gramStart"/>
      <w:r w:rsidRPr="00AC7B35">
        <w:rPr>
          <w:lang w:val="en-GB"/>
        </w:rPr>
        <w:t>Duis vestibulum ipsum ac tortor lobortis fringilla.</w:t>
      </w:r>
      <w:proofErr w:type="gramEnd"/>
      <w:r w:rsidRPr="00AC7B35">
        <w:rPr>
          <w:lang w:val="en-GB"/>
        </w:rPr>
        <w:t xml:space="preserve"> Cras </w:t>
      </w:r>
      <w:proofErr w:type="gramStart"/>
      <w:r w:rsidRPr="00AC7B35">
        <w:rPr>
          <w:lang w:val="en-GB"/>
        </w:rPr>
        <w:t>non neque</w:t>
      </w:r>
      <w:proofErr w:type="gramEnd"/>
      <w:r w:rsidRPr="00AC7B35">
        <w:rPr>
          <w:lang w:val="en-GB"/>
        </w:rPr>
        <w:t xml:space="preserve"> at nunc pellentesque mollis. </w:t>
      </w:r>
      <w:proofErr w:type="gramStart"/>
      <w:r w:rsidRPr="00AC7B35">
        <w:rPr>
          <w:lang w:val="en-GB"/>
        </w:rPr>
        <w:t>Sed quis erat mauris.</w:t>
      </w:r>
      <w:proofErr w:type="gramEnd"/>
      <w:r w:rsidRPr="00AC7B35">
        <w:rPr>
          <w:lang w:val="en-GB"/>
        </w:rPr>
        <w:t xml:space="preserve"> Ut dapibus </w:t>
      </w:r>
      <w:proofErr w:type="gramStart"/>
      <w:r w:rsidRPr="00AC7B35">
        <w:rPr>
          <w:lang w:val="en-GB"/>
        </w:rPr>
        <w:t>sem</w:t>
      </w:r>
      <w:proofErr w:type="gramEnd"/>
      <w:r w:rsidRPr="00AC7B35">
        <w:rPr>
          <w:lang w:val="en-GB"/>
        </w:rPr>
        <w:t xml:space="preserve"> lectus, quis imperdiet diam biben- dum et. Maecenas quis venenatis ante. </w:t>
      </w:r>
      <w:proofErr w:type="gramStart"/>
      <w:r w:rsidRPr="00AC7B35">
        <w:rPr>
          <w:lang w:val="en-GB"/>
        </w:rPr>
        <w:t>Nunc blandit a risus sed scelerisque.</w:t>
      </w:r>
      <w:proofErr w:type="gramEnd"/>
      <w:r w:rsidRPr="00AC7B35">
        <w:rPr>
          <w:lang w:val="en-GB"/>
        </w:rPr>
        <w:t xml:space="preserve"> Praesent cursus </w:t>
      </w:r>
      <w:proofErr w:type="gramStart"/>
      <w:r w:rsidRPr="00AC7B35">
        <w:rPr>
          <w:lang w:val="en-GB"/>
        </w:rPr>
        <w:t>est</w:t>
      </w:r>
      <w:proofErr w:type="gramEnd"/>
      <w:r w:rsidRPr="00AC7B35">
        <w:rPr>
          <w:lang w:val="en-GB"/>
        </w:rPr>
        <w:t xml:space="preserve"> sit amet nisi tempus, quis plac- erat libero rutrum. </w:t>
      </w:r>
      <w:proofErr w:type="gramStart"/>
      <w:r w:rsidRPr="00AC7B35">
        <w:rPr>
          <w:lang w:val="en-GB"/>
        </w:rPr>
        <w:t>Phasellus lacinia nisi quis consequat mollis.</w:t>
      </w:r>
      <w:proofErr w:type="gramEnd"/>
      <w:r w:rsidRPr="00AC7B35">
        <w:rPr>
          <w:lang w:val="en-GB"/>
        </w:rPr>
        <w:t xml:space="preserve"> </w:t>
      </w:r>
      <w:proofErr w:type="gramStart"/>
      <w:r w:rsidRPr="00AC7B35">
        <w:rPr>
          <w:lang w:val="en-GB"/>
        </w:rPr>
        <w:t>Phasellus sagittis aliquam lacus.</w:t>
      </w:r>
      <w:proofErr w:type="gramEnd"/>
      <w:r w:rsidRPr="00AC7B35">
        <w:rPr>
          <w:lang w:val="en-GB"/>
        </w:rPr>
        <w:t xml:space="preserve"> </w:t>
      </w:r>
    </w:p>
    <w:p w14:paraId="3BA14BC0" w14:textId="77777777" w:rsidR="00AC7B35" w:rsidRPr="00AC7B35" w:rsidRDefault="00AC7B35" w:rsidP="00AC7B35">
      <w:pPr>
        <w:pStyle w:val="BodyTextNext"/>
        <w:rPr>
          <w:lang w:val="en-GB"/>
        </w:rPr>
      </w:pPr>
      <w:r w:rsidRPr="00AC7B35">
        <w:rPr>
          <w:lang w:val="en-GB"/>
        </w:rPr>
        <w:t xml:space="preserve">Sed dolor quam, posuere </w:t>
      </w:r>
      <w:proofErr w:type="gramStart"/>
      <w:r w:rsidRPr="00AC7B35">
        <w:rPr>
          <w:lang w:val="en-GB"/>
        </w:rPr>
        <w:t>nec</w:t>
      </w:r>
      <w:proofErr w:type="gramEnd"/>
      <w:r w:rsidRPr="00AC7B35">
        <w:rPr>
          <w:lang w:val="en-GB"/>
        </w:rPr>
        <w:t xml:space="preserve"> nunc eget, feugiat lobortis </w:t>
      </w:r>
    </w:p>
    <w:p w14:paraId="35E3E2A3" w14:textId="77777777" w:rsidR="00AC7B35" w:rsidRPr="00AC7B35" w:rsidRDefault="00AC7B35" w:rsidP="00AC7B35">
      <w:pPr>
        <w:pStyle w:val="BodyTextNext"/>
        <w:rPr>
          <w:lang w:val="en-GB"/>
        </w:rPr>
      </w:pPr>
      <w:proofErr w:type="gramStart"/>
      <w:r w:rsidRPr="00AC7B35">
        <w:rPr>
          <w:lang w:val="en-GB"/>
        </w:rPr>
        <w:t>ligula</w:t>
      </w:r>
      <w:proofErr w:type="gramEnd"/>
      <w:r w:rsidRPr="00AC7B35">
        <w:rPr>
          <w:lang w:val="en-GB"/>
        </w:rPr>
        <w:t xml:space="preserve">. </w:t>
      </w:r>
      <w:proofErr w:type="gramStart"/>
      <w:r w:rsidRPr="00AC7B35">
        <w:rPr>
          <w:lang w:val="en-GB"/>
        </w:rPr>
        <w:t>Fusce lacinia fermentum dolor, luctus dapibus ex ve- nenatis feugiat.</w:t>
      </w:r>
      <w:proofErr w:type="gramEnd"/>
      <w:r w:rsidRPr="00AC7B35">
        <w:rPr>
          <w:lang w:val="en-GB"/>
        </w:rPr>
        <w:t xml:space="preserve"> </w:t>
      </w:r>
      <w:proofErr w:type="gramStart"/>
      <w:r w:rsidRPr="00AC7B35">
        <w:rPr>
          <w:lang w:val="en-GB"/>
        </w:rPr>
        <w:t>In hac habitasse platea dictumst.</w:t>
      </w:r>
      <w:proofErr w:type="gramEnd"/>
      <w:r w:rsidRPr="00AC7B35">
        <w:rPr>
          <w:lang w:val="en-GB"/>
        </w:rPr>
        <w:t xml:space="preserve"> </w:t>
      </w:r>
      <w:proofErr w:type="gramStart"/>
      <w:r w:rsidRPr="00AC7B35">
        <w:rPr>
          <w:lang w:val="en-GB"/>
        </w:rPr>
        <w:t>Nullam vitae ligula dignissim, interdum turpis quis, tincidunt metus.</w:t>
      </w:r>
      <w:proofErr w:type="gramEnd"/>
      <w:r w:rsidRPr="00AC7B35">
        <w:rPr>
          <w:lang w:val="en-GB"/>
        </w:rPr>
        <w:t xml:space="preserve"> </w:t>
      </w:r>
      <w:proofErr w:type="gramStart"/>
      <w:r w:rsidRPr="00AC7B35">
        <w:rPr>
          <w:lang w:val="en-GB"/>
        </w:rPr>
        <w:t>Nul- lam in nisl vitae mauris egestas porta.</w:t>
      </w:r>
      <w:proofErr w:type="gramEnd"/>
      <w:r w:rsidRPr="00AC7B35">
        <w:rPr>
          <w:lang w:val="en-GB"/>
        </w:rPr>
        <w:t xml:space="preserve"> Nam fringilla aliquet sapien, </w:t>
      </w:r>
      <w:proofErr w:type="gramStart"/>
      <w:r w:rsidRPr="00AC7B35">
        <w:rPr>
          <w:lang w:val="en-GB"/>
        </w:rPr>
        <w:t>non dapibus</w:t>
      </w:r>
      <w:proofErr w:type="gramEnd"/>
      <w:r w:rsidRPr="00AC7B35">
        <w:rPr>
          <w:lang w:val="en-GB"/>
        </w:rPr>
        <w:t xml:space="preserve"> nunc sollicitudin id. Nunc hendrerit felis </w:t>
      </w:r>
      <w:proofErr w:type="gramStart"/>
      <w:r w:rsidRPr="00AC7B35">
        <w:rPr>
          <w:lang w:val="en-GB"/>
        </w:rPr>
        <w:t>et</w:t>
      </w:r>
      <w:proofErr w:type="gramEnd"/>
      <w:r w:rsidRPr="00AC7B35">
        <w:rPr>
          <w:lang w:val="en-GB"/>
        </w:rPr>
        <w:t xml:space="preserve"> vehicula consequat. </w:t>
      </w:r>
      <w:proofErr w:type="gramStart"/>
      <w:r w:rsidRPr="00AC7B35">
        <w:rPr>
          <w:lang w:val="en-GB"/>
        </w:rPr>
        <w:t>Praesent varius libero id volutpat iaculis.</w:t>
      </w:r>
      <w:proofErr w:type="gramEnd"/>
      <w:r w:rsidRPr="00AC7B35">
        <w:rPr>
          <w:lang w:val="en-GB"/>
        </w:rPr>
        <w:t xml:space="preserve"> </w:t>
      </w:r>
      <w:proofErr w:type="gramStart"/>
      <w:r w:rsidRPr="00AC7B35">
        <w:rPr>
          <w:lang w:val="en-GB"/>
        </w:rPr>
        <w:t>Aliquam vel dui imperdiet, pharetra augue sed, iaculis nulla.</w:t>
      </w:r>
      <w:proofErr w:type="gramEnd"/>
      <w:r w:rsidRPr="00AC7B35">
        <w:rPr>
          <w:lang w:val="en-GB"/>
        </w:rPr>
        <w:t xml:space="preserve"> Quisque mollis orci </w:t>
      </w:r>
      <w:proofErr w:type="gramStart"/>
      <w:r w:rsidRPr="00AC7B35">
        <w:rPr>
          <w:lang w:val="en-GB"/>
        </w:rPr>
        <w:t>nec</w:t>
      </w:r>
      <w:proofErr w:type="gramEnd"/>
      <w:r w:rsidRPr="00AC7B35">
        <w:rPr>
          <w:lang w:val="en-GB"/>
        </w:rPr>
        <w:t xml:space="preserve"> odio eleifend, eget laoreet nunc feu- giat. </w:t>
      </w:r>
      <w:proofErr w:type="gramStart"/>
      <w:r w:rsidRPr="00AC7B35">
        <w:rPr>
          <w:lang w:val="en-GB"/>
        </w:rPr>
        <w:t>Cras varius tortor a fringilla gravida.</w:t>
      </w:r>
      <w:proofErr w:type="gramEnd"/>
      <w:r w:rsidRPr="00AC7B35">
        <w:rPr>
          <w:lang w:val="en-GB"/>
        </w:rPr>
        <w:t xml:space="preserve"> </w:t>
      </w:r>
    </w:p>
    <w:p w14:paraId="027A518C" w14:textId="77777777" w:rsidR="005E7F2D" w:rsidRPr="00AC7B35" w:rsidRDefault="00AC7B35" w:rsidP="009C172C">
      <w:pPr>
        <w:pStyle w:val="BodyTextNext"/>
        <w:rPr>
          <w:lang w:val="en-GB"/>
        </w:rPr>
      </w:pPr>
      <w:r w:rsidRPr="00AC7B35">
        <w:rPr>
          <w:lang w:val="en-GB"/>
        </w:rPr>
        <w:t xml:space="preserve">Sed posuere erat </w:t>
      </w:r>
      <w:proofErr w:type="gramStart"/>
      <w:r w:rsidRPr="00AC7B35">
        <w:rPr>
          <w:lang w:val="en-GB"/>
        </w:rPr>
        <w:t>eu</w:t>
      </w:r>
      <w:proofErr w:type="gramEnd"/>
      <w:r w:rsidRPr="00AC7B35">
        <w:rPr>
          <w:lang w:val="en-GB"/>
        </w:rPr>
        <w:t xml:space="preserve"> dolor consequat euismod. Donec im- perdiet, tellus </w:t>
      </w:r>
      <w:proofErr w:type="gramStart"/>
      <w:r w:rsidRPr="00AC7B35">
        <w:rPr>
          <w:lang w:val="en-GB"/>
        </w:rPr>
        <w:t>nec</w:t>
      </w:r>
      <w:proofErr w:type="gramEnd"/>
      <w:r w:rsidRPr="00AC7B35">
        <w:rPr>
          <w:lang w:val="en-GB"/>
        </w:rPr>
        <w:t xml:space="preserve"> convallis commodo, lorem sem lobortis pu- rus, a lacinia massa ipsum vitae nisl. </w:t>
      </w:r>
      <w:r w:rsidR="00FA1354" w:rsidRPr="00AC7B35">
        <w:rPr>
          <w:lang w:val="en-GB"/>
        </w:rPr>
        <w:t xml:space="preserve">Quisque mollis orci </w:t>
      </w:r>
      <w:proofErr w:type="gramStart"/>
      <w:r w:rsidR="00FA1354" w:rsidRPr="00AC7B35">
        <w:rPr>
          <w:lang w:val="en-GB"/>
        </w:rPr>
        <w:t>nec</w:t>
      </w:r>
      <w:proofErr w:type="gramEnd"/>
      <w:r w:rsidR="00FA1354" w:rsidRPr="00AC7B35">
        <w:rPr>
          <w:lang w:val="en-GB"/>
        </w:rPr>
        <w:t xml:space="preserve"> odio eleifend, eget laoreet nunc feu- giat. </w:t>
      </w:r>
      <w:proofErr w:type="gramStart"/>
      <w:r w:rsidR="00FA1354" w:rsidRPr="00AC7B35">
        <w:rPr>
          <w:lang w:val="en-GB"/>
        </w:rPr>
        <w:t>Cras varius tortor a fringilla gravida.</w:t>
      </w:r>
      <w:proofErr w:type="gramEnd"/>
      <w:r w:rsidR="00FA1354">
        <w:rPr>
          <w:lang w:val="en-GB"/>
        </w:rPr>
        <w:t xml:space="preserve"> </w:t>
      </w:r>
      <w:proofErr w:type="gramStart"/>
      <w:r w:rsidRPr="00AC7B35">
        <w:rPr>
          <w:lang w:val="en-GB"/>
        </w:rPr>
        <w:t>Vivamus auctor tellus in urna iaculis luctus.</w:t>
      </w:r>
      <w:proofErr w:type="gramEnd"/>
      <w:r w:rsidRPr="00AC7B35">
        <w:rPr>
          <w:lang w:val="en-GB"/>
        </w:rPr>
        <w:t xml:space="preserve"> In dui nibh, posuere </w:t>
      </w:r>
      <w:proofErr w:type="gramStart"/>
      <w:r w:rsidRPr="00AC7B35">
        <w:rPr>
          <w:lang w:val="en-GB"/>
        </w:rPr>
        <w:t>a</w:t>
      </w:r>
      <w:proofErr w:type="gramEnd"/>
      <w:r w:rsidRPr="00AC7B35">
        <w:rPr>
          <w:lang w:val="en-GB"/>
        </w:rPr>
        <w:t xml:space="preserve"> erat a, lobortis finibus nulla. </w:t>
      </w:r>
      <w:proofErr w:type="gramStart"/>
      <w:r w:rsidRPr="00AC7B35">
        <w:rPr>
          <w:lang w:val="en-GB"/>
        </w:rPr>
        <w:t>Sed vel suscipit nisi.</w:t>
      </w:r>
      <w:proofErr w:type="gramEnd"/>
      <w:r w:rsidRPr="00AC7B35">
        <w:rPr>
          <w:lang w:val="en-GB"/>
        </w:rPr>
        <w:t xml:space="preserve"> Nunc eget nibh risus.</w:t>
      </w:r>
    </w:p>
    <w:p w14:paraId="29972288" w14:textId="77777777" w:rsidR="00EB376E" w:rsidRPr="0033735D" w:rsidRDefault="00EB376E" w:rsidP="00EB376E">
      <w:pPr>
        <w:pStyle w:val="Heading1"/>
        <w:rPr>
          <w:szCs w:val="18"/>
        </w:rPr>
      </w:pPr>
      <w:r w:rsidRPr="0033735D">
        <w:t>Conclusions</w:t>
      </w:r>
    </w:p>
    <w:p w14:paraId="26147781" w14:textId="77777777"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7A394DE7" w14:textId="77777777" w:rsidR="00EB376E" w:rsidRPr="0033735D" w:rsidRDefault="00EB376E" w:rsidP="00EB376E">
      <w:pPr>
        <w:pStyle w:val="Heading1"/>
      </w:pPr>
      <w:r w:rsidRPr="0033735D">
        <w:t>Acknowledgements</w:t>
      </w:r>
    </w:p>
    <w:p w14:paraId="036E800C" w14:textId="77777777"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14:paraId="4132F9D7" w14:textId="77777777"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14:paraId="5BA790C2" w14:textId="77777777" w:rsidR="00EB376E" w:rsidRPr="0033735D" w:rsidRDefault="00EB376E" w:rsidP="00EB376E">
      <w:pPr>
        <w:pStyle w:val="Heading1"/>
      </w:pPr>
      <w:r w:rsidRPr="0033735D">
        <w:lastRenderedPageBreak/>
        <w:t>References</w:t>
      </w:r>
    </w:p>
    <w:p w14:paraId="466952A5" w14:textId="77777777" w:rsidR="00EB376E" w:rsidRPr="001C1A3E" w:rsidRDefault="00EB376E" w:rsidP="00EB376E">
      <w:pPr>
        <w:pStyle w:val="Reference"/>
        <w:rPr>
          <w:szCs w:val="16"/>
        </w:rPr>
      </w:pPr>
      <w:bookmarkStart w:id="2"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2"/>
    </w:p>
    <w:p w14:paraId="51945A8F" w14:textId="77777777" w:rsidR="00EB376E" w:rsidRPr="001C1A3E" w:rsidRDefault="006566C3" w:rsidP="00EB376E">
      <w:pPr>
        <w:pStyle w:val="Reference"/>
        <w:rPr>
          <w:szCs w:val="16"/>
        </w:rPr>
      </w:pPr>
      <w:bookmarkStart w:id="3" w:name="_Ref131087843"/>
      <w:r>
        <w:rPr>
          <w:szCs w:val="16"/>
        </w:rPr>
        <w:t>L. R. </w:t>
      </w:r>
      <w:r w:rsidR="004A7C8B">
        <w:rPr>
          <w:szCs w:val="16"/>
        </w:rPr>
        <w:t>Rabiner</w:t>
      </w:r>
      <w:r w:rsidR="00EB376E">
        <w:rPr>
          <w:szCs w:val="16"/>
        </w:rPr>
        <w:t>, “</w:t>
      </w:r>
      <w:bookmarkEnd w:id="3"/>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14:paraId="4362F8E4"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46F30D9B" w14:textId="65AE0F30" w:rsidR="00EE28EB" w:rsidRPr="002E1EA8" w:rsidRDefault="002E1EA8" w:rsidP="00EB376E">
      <w:pPr>
        <w:pStyle w:val="Reference"/>
        <w:rPr>
          <w:szCs w:val="16"/>
        </w:rPr>
      </w:pPr>
      <w:r w:rsidRPr="002E1EA8">
        <w:rPr>
          <w:szCs w:val="16"/>
        </w:rPr>
        <w:t xml:space="preserve">F. Lastname1, F. Lastname2, and F. Lastname3, “Title of your INTERSPEECH </w:t>
      </w:r>
      <w:r w:rsidR="003B37EA">
        <w:rPr>
          <w:szCs w:val="16"/>
        </w:rPr>
        <w:t>2019</w:t>
      </w:r>
      <w:r w:rsidRPr="002E1EA8">
        <w:rPr>
          <w:szCs w:val="16"/>
        </w:rPr>
        <w:t xml:space="preserve"> publication,” in </w:t>
      </w:r>
      <w:r w:rsidRPr="002E1EA8">
        <w:rPr>
          <w:i/>
          <w:iCs/>
          <w:szCs w:val="16"/>
        </w:rPr>
        <w:t xml:space="preserve">INTERSPEECH </w:t>
      </w:r>
      <w:r w:rsidR="003B37EA">
        <w:rPr>
          <w:i/>
          <w:iCs/>
          <w:szCs w:val="16"/>
        </w:rPr>
        <w:t>2019</w:t>
      </w:r>
      <w:r w:rsidRPr="002E1EA8">
        <w:rPr>
          <w:i/>
          <w:iCs/>
          <w:szCs w:val="16"/>
        </w:rPr>
        <w:t xml:space="preserve"> – </w:t>
      </w:r>
      <w:r w:rsidR="00451197">
        <w:rPr>
          <w:i/>
          <w:iCs/>
          <w:szCs w:val="16"/>
        </w:rPr>
        <w:t>20</w:t>
      </w:r>
      <w:r w:rsidRPr="002E1EA8">
        <w:rPr>
          <w:i/>
          <w:iCs/>
          <w:szCs w:val="16"/>
          <w:vertAlign w:val="superscript"/>
        </w:rPr>
        <w:t>th</w:t>
      </w:r>
      <w:r w:rsidRPr="002E1EA8">
        <w:rPr>
          <w:i/>
          <w:iCs/>
          <w:szCs w:val="16"/>
        </w:rPr>
        <w:t xml:space="preserve"> Annual Conference of the International Speech Communication Association, </w:t>
      </w:r>
      <w:r w:rsidR="003B37EA">
        <w:rPr>
          <w:i/>
          <w:iCs/>
          <w:szCs w:val="16"/>
        </w:rPr>
        <w:t>September 15-19</w:t>
      </w:r>
      <w:r w:rsidRPr="002E1EA8">
        <w:rPr>
          <w:i/>
          <w:iCs/>
          <w:szCs w:val="16"/>
        </w:rPr>
        <w:t xml:space="preserve">, </w:t>
      </w:r>
      <w:r w:rsidR="003B37EA">
        <w:rPr>
          <w:i/>
          <w:iCs/>
          <w:szCs w:val="16"/>
        </w:rPr>
        <w:t>Graz, Austria</w:t>
      </w:r>
      <w:r w:rsidRPr="002E1EA8">
        <w:rPr>
          <w:i/>
          <w:iCs/>
          <w:szCs w:val="16"/>
        </w:rPr>
        <w:t>, Pr</w:t>
      </w:r>
      <w:bookmarkStart w:id="4" w:name="_GoBack"/>
      <w:bookmarkEnd w:id="4"/>
      <w:r w:rsidRPr="002E1EA8">
        <w:rPr>
          <w:i/>
          <w:iCs/>
          <w:szCs w:val="16"/>
        </w:rPr>
        <w:t>oceedings</w:t>
      </w:r>
      <w:r w:rsidR="008354CD">
        <w:rPr>
          <w:szCs w:val="16"/>
        </w:rPr>
        <w:t xml:space="preserve">, </w:t>
      </w:r>
      <w:r w:rsidR="003B37EA">
        <w:rPr>
          <w:szCs w:val="16"/>
        </w:rPr>
        <w:t>2019</w:t>
      </w:r>
      <w:r w:rsidRPr="002E1EA8">
        <w:rPr>
          <w:szCs w:val="16"/>
        </w:rPr>
        <w:t>, pp. 100–104</w:t>
      </w:r>
    </w:p>
    <w:sectPr w:rsidR="00EE28EB" w:rsidRPr="002E1EA8" w:rsidSect="00816965">
      <w:headerReference w:type="even" r:id="rId22"/>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B0AF4FF" w14:textId="77777777" w:rsidR="004B1FC5" w:rsidRDefault="004B1FC5">
      <w:r>
        <w:separator/>
      </w:r>
    </w:p>
    <w:p w14:paraId="4E65C350" w14:textId="77777777" w:rsidR="004B1FC5" w:rsidRDefault="004B1FC5"/>
  </w:endnote>
  <w:endnote w:type="continuationSeparator" w:id="0">
    <w:p w14:paraId="4D693904" w14:textId="77777777" w:rsidR="004B1FC5" w:rsidRDefault="004B1FC5">
      <w:r>
        <w:continuationSeparator/>
      </w:r>
    </w:p>
    <w:p w14:paraId="58BD1A21" w14:textId="77777777" w:rsidR="004B1FC5" w:rsidRDefault="004B1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Vrinda">
    <w:panose1 w:val="00000000000000000000"/>
    <w:charset w:val="01"/>
    <w:family w:val="roman"/>
    <w:notTrueType/>
    <w:pitch w:val="variable"/>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implified Arabic Fixed">
    <w:altName w:val="Courier New"/>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23D366BF" w14:textId="77777777" w:rsidR="00896D10" w:rsidRDefault="00896D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75C8C1E" w14:textId="77777777" w:rsidR="004B1FC5" w:rsidRDefault="004B1FC5">
      <w:r>
        <w:separator/>
      </w:r>
    </w:p>
    <w:p w14:paraId="247817E4" w14:textId="77777777" w:rsidR="004B1FC5" w:rsidRDefault="004B1FC5"/>
  </w:footnote>
  <w:footnote w:type="continuationSeparator" w:id="0">
    <w:p w14:paraId="69433E5C" w14:textId="77777777" w:rsidR="004B1FC5" w:rsidRDefault="004B1FC5">
      <w:r>
        <w:continuationSeparator/>
      </w:r>
    </w:p>
    <w:p w14:paraId="53BC4D3A" w14:textId="77777777" w:rsidR="004B1FC5" w:rsidRDefault="004B1FC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896D10" w:rsidRDefault="00896D1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59"/>
  <w:embedSystemFont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D367E"/>
    <w:rsid w:val="000F3F25"/>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210860"/>
    <w:rsid w:val="00211B04"/>
    <w:rsid w:val="002145F4"/>
    <w:rsid w:val="002245D9"/>
    <w:rsid w:val="00231591"/>
    <w:rsid w:val="00240908"/>
    <w:rsid w:val="00241530"/>
    <w:rsid w:val="0024262C"/>
    <w:rsid w:val="00252BAC"/>
    <w:rsid w:val="00261602"/>
    <w:rsid w:val="00272229"/>
    <w:rsid w:val="00285493"/>
    <w:rsid w:val="0029600F"/>
    <w:rsid w:val="002A1B00"/>
    <w:rsid w:val="002A72D9"/>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5071"/>
    <w:rsid w:val="00390BB5"/>
    <w:rsid w:val="003971E0"/>
    <w:rsid w:val="003B1C80"/>
    <w:rsid w:val="003B37EA"/>
    <w:rsid w:val="003B4333"/>
    <w:rsid w:val="003B4C5A"/>
    <w:rsid w:val="003C08B9"/>
    <w:rsid w:val="003C6D0A"/>
    <w:rsid w:val="003D2502"/>
    <w:rsid w:val="003E770D"/>
    <w:rsid w:val="003F78B7"/>
    <w:rsid w:val="00403A05"/>
    <w:rsid w:val="004167DE"/>
    <w:rsid w:val="0042519E"/>
    <w:rsid w:val="004310A3"/>
    <w:rsid w:val="004350AD"/>
    <w:rsid w:val="00435863"/>
    <w:rsid w:val="00442711"/>
    <w:rsid w:val="00451197"/>
    <w:rsid w:val="00482F6F"/>
    <w:rsid w:val="004A7C8B"/>
    <w:rsid w:val="004B1FC5"/>
    <w:rsid w:val="004C0A7F"/>
    <w:rsid w:val="004C2F52"/>
    <w:rsid w:val="004D438F"/>
    <w:rsid w:val="004E23A8"/>
    <w:rsid w:val="004E34B6"/>
    <w:rsid w:val="0055124C"/>
    <w:rsid w:val="00557997"/>
    <w:rsid w:val="00566030"/>
    <w:rsid w:val="005B04AD"/>
    <w:rsid w:val="005B6383"/>
    <w:rsid w:val="005C4174"/>
    <w:rsid w:val="005C6E74"/>
    <w:rsid w:val="005D4B87"/>
    <w:rsid w:val="005E6B3E"/>
    <w:rsid w:val="005E7F2D"/>
    <w:rsid w:val="005F74C9"/>
    <w:rsid w:val="0060531A"/>
    <w:rsid w:val="00606A8E"/>
    <w:rsid w:val="00613C75"/>
    <w:rsid w:val="0061402F"/>
    <w:rsid w:val="00631189"/>
    <w:rsid w:val="00643457"/>
    <w:rsid w:val="00644741"/>
    <w:rsid w:val="00651CA6"/>
    <w:rsid w:val="006566C3"/>
    <w:rsid w:val="00673B7C"/>
    <w:rsid w:val="00686DD8"/>
    <w:rsid w:val="006C7416"/>
    <w:rsid w:val="006D1362"/>
    <w:rsid w:val="006D7203"/>
    <w:rsid w:val="006F2A1E"/>
    <w:rsid w:val="007078A6"/>
    <w:rsid w:val="00723444"/>
    <w:rsid w:val="00740586"/>
    <w:rsid w:val="00740F5C"/>
    <w:rsid w:val="00744B29"/>
    <w:rsid w:val="00757F43"/>
    <w:rsid w:val="0077737A"/>
    <w:rsid w:val="00781D02"/>
    <w:rsid w:val="007B21D8"/>
    <w:rsid w:val="007C2697"/>
    <w:rsid w:val="007C60BA"/>
    <w:rsid w:val="007D19D8"/>
    <w:rsid w:val="007E51AF"/>
    <w:rsid w:val="007E538F"/>
    <w:rsid w:val="007E732B"/>
    <w:rsid w:val="007F3F27"/>
    <w:rsid w:val="00813381"/>
    <w:rsid w:val="00816965"/>
    <w:rsid w:val="00817F21"/>
    <w:rsid w:val="008354CD"/>
    <w:rsid w:val="00840551"/>
    <w:rsid w:val="00862963"/>
    <w:rsid w:val="00862AB8"/>
    <w:rsid w:val="008634F6"/>
    <w:rsid w:val="00896D10"/>
    <w:rsid w:val="00897B12"/>
    <w:rsid w:val="008B7144"/>
    <w:rsid w:val="008C145A"/>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8F3"/>
    <w:rsid w:val="00A65AA1"/>
    <w:rsid w:val="00A92A71"/>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740EF"/>
    <w:rsid w:val="00B76601"/>
    <w:rsid w:val="00B7745F"/>
    <w:rsid w:val="00BA36A7"/>
    <w:rsid w:val="00BB1F64"/>
    <w:rsid w:val="00BB2B51"/>
    <w:rsid w:val="00BD5A7C"/>
    <w:rsid w:val="00BE1283"/>
    <w:rsid w:val="00BE12DE"/>
    <w:rsid w:val="00BE542C"/>
    <w:rsid w:val="00C01C60"/>
    <w:rsid w:val="00C047A2"/>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477DB"/>
    <w:rsid w:val="00D855AF"/>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F00132"/>
    <w:rsid w:val="00F01935"/>
    <w:rsid w:val="00F204A4"/>
    <w:rsid w:val="00F261A0"/>
    <w:rsid w:val="00F341B3"/>
    <w:rsid w:val="00F40349"/>
    <w:rsid w:val="00F479A9"/>
    <w:rsid w:val="00F82088"/>
    <w:rsid w:val="00F82A60"/>
    <w:rsid w:val="00F94ABD"/>
    <w:rsid w:val="00F95F24"/>
    <w:rsid w:val="00FA135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oleObject" Target="embeddings/Microsoft_Equation1.bin"/><Relationship Id="rId12" Type="http://schemas.openxmlformats.org/officeDocument/2006/relationships/image" Target="media/image2.wmf"/><Relationship Id="rId13" Type="http://schemas.openxmlformats.org/officeDocument/2006/relationships/oleObject" Target="embeddings/Microsoft_Equation2.bin"/><Relationship Id="rId14" Type="http://schemas.openxmlformats.org/officeDocument/2006/relationships/image" Target="media/image3.wmf"/><Relationship Id="rId15" Type="http://schemas.openxmlformats.org/officeDocument/2006/relationships/oleObject" Target="embeddings/Microsoft_Equation3.bin"/><Relationship Id="rId16" Type="http://schemas.openxmlformats.org/officeDocument/2006/relationships/image" Target="media/image4.wmf"/><Relationship Id="rId17" Type="http://schemas.openxmlformats.org/officeDocument/2006/relationships/oleObject" Target="embeddings/Microsoft_Equation4.bin"/><Relationship Id="rId18" Type="http://schemas.openxmlformats.org/officeDocument/2006/relationships/image" Target="media/image5.wmf"/><Relationship Id="rId19" Type="http://schemas.openxmlformats.org/officeDocument/2006/relationships/oleObject" Target="embeddings/Microsoft_Equation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71C1D-3514-7A49-95F2-E4F89744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1220</TotalTime>
  <Pages>5</Pages>
  <Words>3277</Words>
  <Characters>18684</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Thomas Hain</cp:lastModifiedBy>
  <cp:revision>29</cp:revision>
  <cp:lastPrinted>2018-02-02T01:35:00Z</cp:lastPrinted>
  <dcterms:created xsi:type="dcterms:W3CDTF">2016-10-21T14:30:00Z</dcterms:created>
  <dcterms:modified xsi:type="dcterms:W3CDTF">2019-01-16T01:19:00Z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